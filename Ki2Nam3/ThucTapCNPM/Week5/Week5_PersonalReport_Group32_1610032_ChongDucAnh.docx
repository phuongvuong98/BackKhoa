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191364" w:displacedByCustomXml="next"/>
    <w:bookmarkEnd w:id="0" w:displacedByCustomXml="next"/>
    <w:sdt>
      <w:sdtPr>
        <w:rPr>
          <w:rFonts w:cs="Times New Roman"/>
        </w:rPr>
        <w:id w:val="-388415555"/>
        <w:docPartObj>
          <w:docPartGallery w:val="Cover Pages"/>
          <w:docPartUnique/>
        </w:docPartObj>
      </w:sdtPr>
      <w:sdtEndPr/>
      <w:sdtContent>
        <w:p w14:paraId="5BBB5769" w14:textId="77777777" w:rsidR="00B318C3" w:rsidRDefault="00C124D7" w:rsidP="00B318C3">
          <w:pPr>
            <w:pStyle w:val="Logo"/>
            <w:spacing w:before="0" w:after="0"/>
            <w:rPr>
              <w:noProof/>
              <w:sz w:val="32"/>
              <w:szCs w:val="32"/>
            </w:rPr>
          </w:pPr>
          <w:sdt>
            <w:sdtPr>
              <w:rPr>
                <w:noProof/>
                <w:color w:val="0070C0"/>
                <w:sz w:val="32"/>
                <w:szCs w:val="32"/>
              </w:rPr>
              <w:alias w:val="Bấm vào biểu tượng bên phải để thay thế logo"/>
              <w:tag w:val="Bấm vào biểu tượng bên phải để thay thế logo"/>
              <w:id w:val="-2090688503"/>
              <w:picture/>
            </w:sdtPr>
            <w:sdtEndPr/>
            <w:sdtContent>
              <w:r w:rsidR="00295B15" w:rsidRPr="00295B15">
                <w:rPr>
                  <w:noProof/>
                  <w:color w:val="0070C0"/>
                  <w:sz w:val="32"/>
                  <w:szCs w:val="32"/>
                </w:rPr>
                <w:drawing>
                  <wp:inline distT="0" distB="0" distL="0" distR="0" wp14:anchorId="7A3E6C4D" wp14:editId="47CDAE7F">
                    <wp:extent cx="902970" cy="821690"/>
                    <wp:effectExtent l="0" t="0" r="0" b="0"/>
                    <wp:docPr id="1" name="Hình ảnh 1" descr="Káº¿t quáº£ hÃ¬nh áº£nh cho bÃ¡ch khoa hc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Káº¿t quáº£ hÃ¬nh áº£nh cho bÃ¡ch khoa hc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35155" cy="85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B318C3" w:rsidRPr="00B318C3">
            <w:rPr>
              <w:noProof/>
              <w:color w:val="0070C0"/>
              <w:sz w:val="32"/>
              <w:szCs w:val="32"/>
            </w:rPr>
            <w:t xml:space="preserve"> Trường đại học Bách Khoa – TP.HCM</w:t>
          </w:r>
        </w:p>
        <w:p w14:paraId="3D154AAF" w14:textId="77777777" w:rsidR="005D5A9D" w:rsidRPr="007306EF" w:rsidRDefault="00B318C3" w:rsidP="007306EF">
          <w:pPr>
            <w:pStyle w:val="Logo"/>
            <w:spacing w:before="0" w:after="0"/>
            <w:ind w:left="720" w:firstLine="720"/>
            <w:rPr>
              <w:noProof/>
              <w:sz w:val="32"/>
              <w:szCs w:val="32"/>
            </w:rPr>
          </w:pPr>
          <w:r>
            <w:rPr>
              <w:noProof/>
              <w:color w:val="0070C0"/>
              <w:sz w:val="32"/>
              <w:szCs w:val="32"/>
            </w:rPr>
            <w:t xml:space="preserve"> </w:t>
          </w:r>
          <w:r w:rsidR="00295B15" w:rsidRPr="00295B15">
            <w:rPr>
              <w:noProof/>
              <w:color w:val="0070C0"/>
              <w:sz w:val="32"/>
              <w:szCs w:val="32"/>
            </w:rPr>
            <w:t>Khoa khoa học và kỹ thuật máy tính</w:t>
          </w:r>
          <w:r w:rsidR="00295B15">
            <w:rPr>
              <w:noProof/>
            </w:rPr>
            <w:br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74DEF8DB" w14:textId="77777777" w:rsidR="00295B15" w:rsidRPr="007306EF" w:rsidRDefault="00295B15">
          <w:pPr>
            <w:rPr>
              <w:rFonts w:cs="Times New Roman"/>
              <w:color w:val="0070C0"/>
              <w:sz w:val="48"/>
              <w:szCs w:val="48"/>
            </w:rPr>
          </w:pP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Báo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cáo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cá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nhân</w:t>
          </w:r>
          <w:proofErr w:type="spellEnd"/>
        </w:p>
        <w:p w14:paraId="28FDEF3B" w14:textId="77777777" w:rsidR="00295B15" w:rsidRPr="00EB75B9" w:rsidRDefault="00295B15">
          <w:pPr>
            <w:rPr>
              <w:rFonts w:cs="Times New Roman"/>
              <w:sz w:val="36"/>
              <w:szCs w:val="36"/>
            </w:rPr>
          </w:pPr>
          <w:r w:rsidRPr="00295B15">
            <w:rPr>
              <w:rFonts w:cs="Times New Roman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97842" wp14:editId="2A977F7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02580" cy="1463040"/>
                    <wp:effectExtent l="0" t="0" r="7620" b="11430"/>
                    <wp:wrapTopAndBottom/>
                    <wp:docPr id="2" name="Hộp Văn bản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258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0070C0"/>
                                  </w:rPr>
                                  <w:alias w:val="Tiêu đề"/>
                                  <w:tag w:val=""/>
                                  <w:id w:val="1077169503"/>
                                  <w:placeholder>
                                    <w:docPart w:val="4064ACB5597A45AA9FDFECA0237580B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447B3B1" w14:textId="77777777" w:rsidR="00525E30" w:rsidRPr="00295B15" w:rsidRDefault="00525E30" w:rsidP="00E77B93">
                                    <w:pPr>
                                      <w:pStyle w:val="Tiu"/>
                                      <w:rPr>
                                        <w:rFonts w:cs="Times New Roman"/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Web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>hàng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Tiêu đề phụ"/>
                                  <w:tag w:val=""/>
                                  <w:id w:val="-2143496904"/>
                                  <w:placeholder>
                                    <w:docPart w:val="821D1E9584404CE284EED2AE4AAA883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C54FC2" w14:textId="77777777" w:rsidR="00525E30" w:rsidRPr="008C54DE" w:rsidRDefault="00525E30">
                                    <w:pPr>
                                      <w:pStyle w:val="Tiuphu"/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Nhóm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32 –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Thực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tập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công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nghệ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phần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mềm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– CO3055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97842"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2" o:spid="_x0000_s1026" type="#_x0000_t202" alt="Text box displaying document title and subtitle" style="position:absolute;margin-left:0;margin-top:0;width:425.4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Times New Roman"/>
                              <w:color w:val="0070C0"/>
                            </w:rPr>
                            <w:alias w:val="Tiêu đề"/>
                            <w:tag w:val=""/>
                            <w:id w:val="1077169503"/>
                            <w:placeholder>
                              <w:docPart w:val="4064ACB5597A45AA9FDFECA0237580B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447B3B1" w14:textId="77777777" w:rsidR="00525E30" w:rsidRPr="00295B15" w:rsidRDefault="00525E30" w:rsidP="00E77B93">
                              <w:pPr>
                                <w:pStyle w:val="Tiu"/>
                                <w:rPr>
                                  <w:rFonts w:cs="Times New Roman"/>
                                  <w:color w:val="0070C0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Tiêu đề phụ"/>
                            <w:tag w:val=""/>
                            <w:id w:val="-2143496904"/>
                            <w:placeholder>
                              <w:docPart w:val="821D1E9584404CE284EED2AE4AAA8835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C54FC2" w14:textId="77777777" w:rsidR="00525E30" w:rsidRPr="008C54DE" w:rsidRDefault="00525E30">
                              <w:pPr>
                                <w:pStyle w:val="Tiuphu"/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Nhóm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32 –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Thực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tập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công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nghệ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phần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mềm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– CO3055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C7F43">
            <w:rPr>
              <w:rFonts w:cs="Times New Roman"/>
              <w:sz w:val="36"/>
              <w:szCs w:val="36"/>
            </w:rPr>
            <w:t xml:space="preserve">GVHD: </w:t>
          </w:r>
          <w:proofErr w:type="spellStart"/>
          <w:r w:rsidR="006C7F43">
            <w:rPr>
              <w:rFonts w:cs="Times New Roman"/>
              <w:sz w:val="36"/>
              <w:szCs w:val="36"/>
            </w:rPr>
            <w:t>Nguyễn</w:t>
          </w:r>
          <w:proofErr w:type="spellEnd"/>
          <w:r w:rsidR="006C7F43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="006C7F43">
            <w:rPr>
              <w:rFonts w:cs="Times New Roman"/>
              <w:sz w:val="36"/>
              <w:szCs w:val="36"/>
            </w:rPr>
            <w:t>Hữu</w:t>
          </w:r>
          <w:proofErr w:type="spellEnd"/>
          <w:r w:rsidR="006C7F43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="006C7F43">
            <w:rPr>
              <w:rFonts w:cs="Times New Roman"/>
              <w:sz w:val="36"/>
              <w:szCs w:val="36"/>
            </w:rPr>
            <w:t>Vũ</w:t>
          </w:r>
          <w:proofErr w:type="spellEnd"/>
        </w:p>
        <w:p w14:paraId="30CF8612" w14:textId="77777777" w:rsidR="007306EF" w:rsidRDefault="007306EF" w:rsidP="007306EF">
          <w:pPr>
            <w:rPr>
              <w:rFonts w:cs="Times New Roman"/>
              <w:sz w:val="36"/>
              <w:szCs w:val="36"/>
            </w:rPr>
          </w:pPr>
          <w:proofErr w:type="spellStart"/>
          <w:r w:rsidRPr="008C54DE">
            <w:rPr>
              <w:rFonts w:cs="Times New Roman"/>
              <w:sz w:val="36"/>
              <w:szCs w:val="36"/>
            </w:rPr>
            <w:t>Chống</w:t>
          </w:r>
          <w:proofErr w:type="spellEnd"/>
          <w:r w:rsidRPr="008C54DE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Pr="008C54DE">
            <w:rPr>
              <w:rFonts w:cs="Times New Roman"/>
              <w:sz w:val="36"/>
              <w:szCs w:val="36"/>
            </w:rPr>
            <w:t>Đức</w:t>
          </w:r>
          <w:proofErr w:type="spellEnd"/>
          <w:r w:rsidRPr="008C54DE">
            <w:rPr>
              <w:rFonts w:cs="Times New Roman"/>
              <w:sz w:val="36"/>
              <w:szCs w:val="36"/>
            </w:rPr>
            <w:t xml:space="preserve"> Anh – 1610032</w:t>
          </w:r>
        </w:p>
        <w:p w14:paraId="24574000" w14:textId="7564B9D3" w:rsidR="00295B15" w:rsidRDefault="00295B15">
          <w:pPr>
            <w:rPr>
              <w:rFonts w:cs="Times New Roman"/>
            </w:rPr>
          </w:pPr>
        </w:p>
        <w:p w14:paraId="3439CD90" w14:textId="77777777" w:rsidR="00CF2A53" w:rsidRDefault="00CF2A53">
          <w:pPr>
            <w:rPr>
              <w:rFonts w:cs="Times New Roman"/>
            </w:rPr>
          </w:pPr>
        </w:p>
        <w:tbl>
          <w:tblPr>
            <w:tblStyle w:val="LiBang"/>
            <w:tblW w:w="9535" w:type="dxa"/>
            <w:tblLook w:val="04A0" w:firstRow="1" w:lastRow="0" w:firstColumn="1" w:lastColumn="0" w:noHBand="0" w:noVBand="1"/>
          </w:tblPr>
          <w:tblGrid>
            <w:gridCol w:w="1705"/>
            <w:gridCol w:w="1440"/>
            <w:gridCol w:w="6390"/>
          </w:tblGrid>
          <w:tr w:rsidR="00295B15" w:rsidRPr="00295B15" w14:paraId="69C71790" w14:textId="77777777" w:rsidTr="00295B15">
            <w:tc>
              <w:tcPr>
                <w:tcW w:w="1705" w:type="dxa"/>
              </w:tcPr>
              <w:p w14:paraId="423F0336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Ngày</w:t>
                </w:r>
                <w:proofErr w:type="spellEnd"/>
              </w:p>
            </w:tc>
            <w:tc>
              <w:tcPr>
                <w:tcW w:w="1440" w:type="dxa"/>
              </w:tcPr>
              <w:p w14:paraId="066B05D6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Version</w:t>
                </w:r>
              </w:p>
            </w:tc>
            <w:tc>
              <w:tcPr>
                <w:tcW w:w="6390" w:type="dxa"/>
              </w:tcPr>
              <w:p w14:paraId="52CBA6B4" w14:textId="77777777" w:rsidR="00295B15" w:rsidRPr="00295B15" w:rsidRDefault="00295B15" w:rsidP="00295B15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Công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việc</w:t>
                </w:r>
                <w:proofErr w:type="spellEnd"/>
              </w:p>
            </w:tc>
          </w:tr>
          <w:tr w:rsidR="00295B15" w:rsidRPr="00295B15" w14:paraId="1018A645" w14:textId="77777777" w:rsidTr="00295B15">
            <w:tc>
              <w:tcPr>
                <w:tcW w:w="1705" w:type="dxa"/>
              </w:tcPr>
              <w:p w14:paraId="15DFD6CB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16-3-2019</w:t>
                </w:r>
              </w:p>
            </w:tc>
            <w:tc>
              <w:tcPr>
                <w:tcW w:w="1440" w:type="dxa"/>
              </w:tcPr>
              <w:p w14:paraId="473FD74D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1.1</w:t>
                </w:r>
              </w:p>
            </w:tc>
            <w:tc>
              <w:tcPr>
                <w:tcW w:w="6390" w:type="dxa"/>
              </w:tcPr>
              <w:p w14:paraId="77338F98" w14:textId="77777777" w:rsidR="00295B15" w:rsidRPr="00295B15" w:rsidRDefault="00295B15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Đặc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tả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chức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năng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lấy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mật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khẩu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viết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bình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luận</w:t>
                </w:r>
                <w:proofErr w:type="spellEnd"/>
                <w:r w:rsidR="00B318C3">
                  <w:rPr>
                    <w:rFonts w:cs="Times New Roman"/>
                    <w:sz w:val="32"/>
                    <w:szCs w:val="32"/>
                  </w:rPr>
                  <w:t>.</w:t>
                </w:r>
              </w:p>
            </w:tc>
          </w:tr>
          <w:tr w:rsidR="00E4458A" w:rsidRPr="00295B15" w14:paraId="059EADE3" w14:textId="77777777" w:rsidTr="00295B15">
            <w:tc>
              <w:tcPr>
                <w:tcW w:w="1705" w:type="dxa"/>
              </w:tcPr>
              <w:p w14:paraId="50407BB2" w14:textId="090B847E" w:rsidR="00E4458A" w:rsidRPr="00295B15" w:rsidRDefault="00E4458A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2</w:t>
                </w:r>
                <w:r w:rsidR="00932D4A">
                  <w:rPr>
                    <w:rFonts w:cs="Times New Roman"/>
                    <w:sz w:val="32"/>
                    <w:szCs w:val="32"/>
                  </w:rPr>
                  <w:t>3</w:t>
                </w:r>
                <w:r>
                  <w:rPr>
                    <w:rFonts w:cs="Times New Roman"/>
                    <w:sz w:val="32"/>
                    <w:szCs w:val="32"/>
                  </w:rPr>
                  <w:t>-3-2019</w:t>
                </w:r>
              </w:p>
            </w:tc>
            <w:tc>
              <w:tcPr>
                <w:tcW w:w="1440" w:type="dxa"/>
              </w:tcPr>
              <w:p w14:paraId="54D63C8C" w14:textId="7F4B03BE" w:rsidR="00E4458A" w:rsidRPr="00295B15" w:rsidRDefault="00E4458A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1.2</w:t>
                </w:r>
              </w:p>
            </w:tc>
            <w:tc>
              <w:tcPr>
                <w:tcW w:w="6390" w:type="dxa"/>
              </w:tcPr>
              <w:p w14:paraId="39DD9B61" w14:textId="4EFD0AE3" w:rsidR="00E4458A" w:rsidRPr="00295B15" w:rsidRDefault="00E4458A">
                <w:pPr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 xml:space="preserve">User story, mockup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cho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chức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năng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lấy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mật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khẩu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mua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hàng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>.</w:t>
                </w:r>
              </w:p>
            </w:tc>
          </w:tr>
          <w:tr w:rsidR="00C1029F" w:rsidRPr="00295B15" w14:paraId="66A5ADBD" w14:textId="77777777" w:rsidTr="00295B15">
            <w:tc>
              <w:tcPr>
                <w:tcW w:w="1705" w:type="dxa"/>
              </w:tcPr>
              <w:p w14:paraId="5DFC64BE" w14:textId="4BFDD870" w:rsidR="00C1029F" w:rsidRDefault="00C1029F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30-3-2019</w:t>
                </w:r>
              </w:p>
            </w:tc>
            <w:tc>
              <w:tcPr>
                <w:tcW w:w="1440" w:type="dxa"/>
              </w:tcPr>
              <w:p w14:paraId="36B1AC1C" w14:textId="59438BE5" w:rsidR="00C1029F" w:rsidRDefault="00C1029F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1.3</w:t>
                </w:r>
              </w:p>
            </w:tc>
            <w:tc>
              <w:tcPr>
                <w:tcW w:w="6390" w:type="dxa"/>
              </w:tcPr>
              <w:p w14:paraId="592474E7" w14:textId="0B9298EF" w:rsidR="00C1029F" w:rsidRDefault="00C1029F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Khái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niệm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đặc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điểm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và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tính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chất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của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Model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trong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mô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hình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MVC.</w:t>
                </w:r>
              </w:p>
            </w:tc>
          </w:tr>
          <w:tr w:rsidR="00F246CC" w:rsidRPr="00295B15" w14:paraId="0B8B5AA0" w14:textId="77777777" w:rsidTr="00295B15">
            <w:tc>
              <w:tcPr>
                <w:tcW w:w="1705" w:type="dxa"/>
              </w:tcPr>
              <w:p w14:paraId="6FE7AD81" w14:textId="1AB2676B" w:rsidR="00F246CC" w:rsidRDefault="00F246CC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6-4-2019</w:t>
                </w:r>
              </w:p>
            </w:tc>
            <w:tc>
              <w:tcPr>
                <w:tcW w:w="1440" w:type="dxa"/>
              </w:tcPr>
              <w:p w14:paraId="25F82D05" w14:textId="0785A455" w:rsidR="00F246CC" w:rsidRDefault="00F246CC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1.4</w:t>
                </w:r>
              </w:p>
            </w:tc>
            <w:tc>
              <w:tcPr>
                <w:tcW w:w="6390" w:type="dxa"/>
              </w:tcPr>
              <w:p w14:paraId="3CE3D5BC" w14:textId="19454AA9" w:rsidR="00F246CC" w:rsidRDefault="00F246CC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Cập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nhật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các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mô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hình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MVC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cho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các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chức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năng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>, Class Diagram</w:t>
                </w:r>
              </w:p>
            </w:tc>
          </w:tr>
        </w:tbl>
        <w:p w14:paraId="1CAF55D9" w14:textId="77777777" w:rsidR="00295B15" w:rsidRPr="00295B15" w:rsidRDefault="00295B15">
          <w:pPr>
            <w:rPr>
              <w:rFonts w:cs="Times New Roman"/>
              <w:sz w:val="32"/>
              <w:szCs w:val="32"/>
            </w:rPr>
          </w:pPr>
        </w:p>
        <w:p w14:paraId="0D7D22D4" w14:textId="77777777" w:rsidR="00560173" w:rsidRDefault="00560173">
          <w:pPr>
            <w:rPr>
              <w:rFonts w:cs="Times New Roman"/>
            </w:rPr>
          </w:pPr>
        </w:p>
        <w:p w14:paraId="14ADCCF3" w14:textId="77777777" w:rsidR="007306EF" w:rsidRDefault="007306EF">
          <w:pPr>
            <w:rPr>
              <w:rFonts w:cs="Times New Roman"/>
            </w:rPr>
          </w:pPr>
        </w:p>
        <w:p w14:paraId="7BCF990E" w14:textId="77777777" w:rsidR="005D5A9D" w:rsidRPr="00E77B93" w:rsidRDefault="00C124D7">
          <w:pPr>
            <w:rPr>
              <w:rFonts w:cs="Times New Roman"/>
            </w:rPr>
          </w:pPr>
        </w:p>
      </w:sdtContent>
    </w:sdt>
    <w:sdt>
      <w:sdtPr>
        <w:rPr>
          <w:rFonts w:eastAsiaTheme="minorEastAsia" w:cs="Times New Roman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62F9842" w14:textId="6C11071B" w:rsidR="005D5A9D" w:rsidRPr="00560173" w:rsidRDefault="00F013B3" w:rsidP="00522001">
          <w:pPr>
            <w:pStyle w:val="uMucluc"/>
            <w:spacing w:after="0"/>
            <w:rPr>
              <w:rFonts w:cs="Times New Roman"/>
              <w:color w:val="0070C0"/>
            </w:rPr>
          </w:pPr>
          <w:proofErr w:type="spellStart"/>
          <w:r w:rsidRPr="00560173">
            <w:rPr>
              <w:rFonts w:cs="Times New Roman"/>
              <w:color w:val="0070C0"/>
            </w:rPr>
            <w:t>Mục</w:t>
          </w:r>
          <w:proofErr w:type="spellEnd"/>
          <w:r w:rsidRPr="00560173">
            <w:rPr>
              <w:rFonts w:cs="Times New Roman"/>
              <w:color w:val="0070C0"/>
            </w:rPr>
            <w:t xml:space="preserve"> </w:t>
          </w:r>
          <w:proofErr w:type="spellStart"/>
          <w:r w:rsidRPr="00560173">
            <w:rPr>
              <w:rFonts w:cs="Times New Roman"/>
              <w:color w:val="0070C0"/>
            </w:rPr>
            <w:t>lục</w:t>
          </w:r>
          <w:proofErr w:type="spellEnd"/>
        </w:p>
        <w:p w14:paraId="52F7386F" w14:textId="3627CF8F" w:rsidR="00BB5A48" w:rsidRDefault="00C156FA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r w:rsidRPr="00E77B93">
            <w:rPr>
              <w:rFonts w:cs="Times New Roman"/>
            </w:rPr>
            <w:fldChar w:fldCharType="begin"/>
          </w:r>
          <w:r w:rsidRPr="00E77B93">
            <w:rPr>
              <w:rFonts w:cs="Times New Roman"/>
            </w:rPr>
            <w:instrText xml:space="preserve"> TOC \o "1-2" \n "2-2" \h \z \u </w:instrText>
          </w:r>
          <w:r w:rsidRPr="00E77B93">
            <w:rPr>
              <w:rFonts w:cs="Times New Roman"/>
            </w:rPr>
            <w:fldChar w:fldCharType="separate"/>
          </w:r>
          <w:hyperlink w:anchor="_Toc4836791" w:history="1">
            <w:r w:rsidR="00BB5A48" w:rsidRPr="001B604E">
              <w:rPr>
                <w:rStyle w:val="Siuktni"/>
                <w:noProof/>
              </w:rPr>
              <w:t>Giới thiệu chung về mô hình MVC.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_Toc4836791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2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713CEBB0" w14:textId="6060E84C" w:rsidR="00BB5A48" w:rsidRDefault="00C124D7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2" w:history="1">
            <w:r w:rsidR="00BB5A48" w:rsidRPr="001B604E">
              <w:rPr>
                <w:rStyle w:val="Siuktni"/>
                <w:noProof/>
              </w:rPr>
              <w:t>Khái niệm Model là gì?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_Toc4836792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2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492AB852" w14:textId="43E71A36" w:rsidR="00BB5A48" w:rsidRDefault="00C124D7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3" w:history="1">
            <w:r w:rsidR="00BB5A48" w:rsidRPr="001B604E">
              <w:rPr>
                <w:rStyle w:val="Siuktni"/>
                <w:noProof/>
              </w:rPr>
              <w:t>Đặc điểm của Model.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_Toc4836793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3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06EE0586" w14:textId="33A04C51" w:rsidR="00BB5A48" w:rsidRDefault="00C124D7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4" w:history="1">
            <w:r w:rsidR="00BB5A48" w:rsidRPr="001B604E">
              <w:rPr>
                <w:rStyle w:val="Siuktni"/>
                <w:noProof/>
              </w:rPr>
              <w:t>Tính chất của Model.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_Toc4836794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3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74569016" w14:textId="2987D72F" w:rsidR="00BB5A48" w:rsidRDefault="00C124D7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5" w:history="1">
            <w:r w:rsidR="00BB5A48" w:rsidRPr="001B604E">
              <w:rPr>
                <w:rStyle w:val="Siuktni"/>
                <w:noProof/>
              </w:rPr>
              <w:t>Ví dụ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_Toc4836795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3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38B683BE" w14:textId="5CDADA58" w:rsidR="005D5A9D" w:rsidRPr="00E77B93" w:rsidRDefault="00C156FA">
          <w:pPr>
            <w:rPr>
              <w:rFonts w:cs="Times New Roman"/>
            </w:rPr>
            <w:sectPr w:rsidR="005D5A9D" w:rsidRPr="00E77B93">
              <w:footerReference w:type="default" r:id="rId11"/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 w:rsidRPr="00E77B93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178491FD" w14:textId="71A8ECAC" w:rsidR="00C73160" w:rsidRDefault="003E43DE" w:rsidP="003167DA">
      <w:pPr>
        <w:pStyle w:val="u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88C7B1E" w14:textId="0B9F9072" w:rsidR="003E43DE" w:rsidRDefault="003E43DE" w:rsidP="003E43DE">
      <w:pPr>
        <w:pStyle w:val="u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3751B84" w14:textId="77777777" w:rsidR="003E43DE" w:rsidRPr="003E43DE" w:rsidRDefault="003E43DE" w:rsidP="003E43DE"/>
    <w:p w14:paraId="6E06D6DC" w14:textId="6B0BDA3E" w:rsidR="003E43DE" w:rsidRPr="003E43DE" w:rsidRDefault="003E43DE" w:rsidP="003E43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6F813" wp14:editId="718A7E47">
                <wp:simplePos x="0" y="0"/>
                <wp:positionH relativeFrom="rightMargin">
                  <wp:posOffset>-565150</wp:posOffset>
                </wp:positionH>
                <wp:positionV relativeFrom="paragraph">
                  <wp:posOffset>2053590</wp:posOffset>
                </wp:positionV>
                <wp:extent cx="584200" cy="444500"/>
                <wp:effectExtent l="0" t="0" r="6350" b="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9FF89" id="Hình chữ nhật 9" o:spid="_x0000_s1026" style="position:absolute;margin-left:-44.5pt;margin-top:161.7pt;width:46pt;height:35pt;z-index:25166643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8D4E1" wp14:editId="21526112">
                <wp:simplePos x="0" y="0"/>
                <wp:positionH relativeFrom="column">
                  <wp:posOffset>4292600</wp:posOffset>
                </wp:positionH>
                <wp:positionV relativeFrom="paragraph">
                  <wp:posOffset>2282190</wp:posOffset>
                </wp:positionV>
                <wp:extent cx="2006600" cy="444500"/>
                <wp:effectExtent l="0" t="0" r="0" b="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FE064" id="Hình chữ nhật 8" o:spid="_x0000_s1026" style="position:absolute;margin-left:338pt;margin-top:179.7pt;width:158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3E7E02" wp14:editId="13AE00D7">
            <wp:extent cx="5943600" cy="2707640"/>
            <wp:effectExtent l="0" t="0" r="0" b="0"/>
            <wp:docPr id="4" name="Hình ảnh 4" descr="Ảnh có chứa ảnh chụp màn hình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EERD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954" w14:textId="2E569CFC" w:rsidR="0012278C" w:rsidRDefault="0012278C" w:rsidP="0012278C"/>
    <w:p w14:paraId="1C162AD1" w14:textId="3C15068B" w:rsidR="0012278C" w:rsidRDefault="003E43DE" w:rsidP="003E43DE">
      <w:pPr>
        <w:pStyle w:val="u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6FD39D0" w14:textId="1AAFF30C" w:rsidR="003E43DE" w:rsidRPr="003E43DE" w:rsidRDefault="003E43DE" w:rsidP="003E43DE"/>
    <w:p w14:paraId="532AE376" w14:textId="124DFF34" w:rsidR="003E43DE" w:rsidRDefault="003E43DE" w:rsidP="003E43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793D3" wp14:editId="3EA6EEE1">
                <wp:simplePos x="0" y="0"/>
                <wp:positionH relativeFrom="rightMargin">
                  <wp:posOffset>-679450</wp:posOffset>
                </wp:positionH>
                <wp:positionV relativeFrom="paragraph">
                  <wp:posOffset>2122805</wp:posOffset>
                </wp:positionV>
                <wp:extent cx="584200" cy="444500"/>
                <wp:effectExtent l="0" t="0" r="6350" b="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83487" id="Hình chữ nhật 7" o:spid="_x0000_s1026" style="position:absolute;margin-left:-53.5pt;margin-top:167.15pt;width:46pt;height:35pt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E2BC6" wp14:editId="0C4D2BA5">
                <wp:simplePos x="0" y="0"/>
                <wp:positionH relativeFrom="column">
                  <wp:posOffset>3898900</wp:posOffset>
                </wp:positionH>
                <wp:positionV relativeFrom="paragraph">
                  <wp:posOffset>2376805</wp:posOffset>
                </wp:positionV>
                <wp:extent cx="2006600" cy="444500"/>
                <wp:effectExtent l="0" t="0" r="0" b="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E2CB" id="Hình chữ nhật 6" o:spid="_x0000_s1026" style="position:absolute;margin-left:307pt;margin-top:187.15pt;width:158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EB0A20" wp14:editId="25C11676">
            <wp:extent cx="5943600" cy="2753360"/>
            <wp:effectExtent l="0" t="0" r="0" b="8890"/>
            <wp:docPr id="5" name="Hình ảnh 5" descr="Ảnh có chứa ảnh chụp màn hình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EERD (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1E25" w14:textId="31454A62" w:rsidR="00F246CC" w:rsidRDefault="00F246CC" w:rsidP="003E43DE"/>
    <w:p w14:paraId="4A435C61" w14:textId="528C1876" w:rsidR="00F246CC" w:rsidRDefault="00F246CC" w:rsidP="00F246CC">
      <w:pPr>
        <w:pStyle w:val="u1"/>
      </w:pPr>
      <w:r>
        <w:lastRenderedPageBreak/>
        <w:t xml:space="preserve">Class Diagram </w:t>
      </w:r>
    </w:p>
    <w:p w14:paraId="6FA5CC50" w14:textId="167B9194" w:rsidR="00F246CC" w:rsidRDefault="00F246CC" w:rsidP="00F246CC">
      <w:pPr>
        <w:pStyle w:val="u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8B17B7D" w14:textId="7BDB5CAC" w:rsidR="00F246CC" w:rsidRDefault="00F246CC" w:rsidP="00F246CC">
      <w:bookmarkStart w:id="1" w:name="_GoBack"/>
      <w:bookmarkEnd w:id="1"/>
    </w:p>
    <w:p w14:paraId="297F32C3" w14:textId="0FCB3B7C" w:rsidR="00F246CC" w:rsidRDefault="00F246CC" w:rsidP="00F246CC"/>
    <w:p w14:paraId="02B5B2F5" w14:textId="1BAEA84F" w:rsidR="00F246CC" w:rsidRPr="00F246CC" w:rsidRDefault="00F246CC" w:rsidP="00F246CC">
      <w:pPr>
        <w:pStyle w:val="u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sectPr w:rsidR="00F246CC" w:rsidRPr="00F246C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DB4AE" w14:textId="77777777" w:rsidR="00C124D7" w:rsidRDefault="00C124D7">
      <w:pPr>
        <w:spacing w:after="0" w:line="240" w:lineRule="auto"/>
      </w:pPr>
      <w:r>
        <w:separator/>
      </w:r>
    </w:p>
  </w:endnote>
  <w:endnote w:type="continuationSeparator" w:id="0">
    <w:p w14:paraId="3F349C3E" w14:textId="77777777" w:rsidR="00C124D7" w:rsidRDefault="00C1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7AD7" w14:textId="6656B60F" w:rsidR="00BB5A48" w:rsidRPr="00BB5A48" w:rsidRDefault="00C124D7">
    <w:pPr>
      <w:pStyle w:val="Chntrang"/>
      <w:rPr>
        <w:color w:val="0070C0"/>
      </w:rPr>
    </w:pPr>
    <w:sdt>
      <w:sdtPr>
        <w:rPr>
          <w:color w:val="0070C0"/>
        </w:rPr>
        <w:alias w:val="Tiêu đề"/>
        <w:tag w:val=""/>
        <w:id w:val="280004402"/>
        <w:placeholder>
          <w:docPart w:val="269CBF63D5C04DC8A2FD8A6CE7C4BC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5A48" w:rsidRPr="00BB5A48">
          <w:rPr>
            <w:color w:val="0070C0"/>
          </w:rPr>
          <w:t>Web bán hàng online</w:t>
        </w:r>
      </w:sdtContent>
    </w:sdt>
    <w:r w:rsidR="00BB5A48" w:rsidRPr="00BB5A48">
      <w:rPr>
        <w:color w:val="0070C0"/>
      </w:rPr>
      <w:t xml:space="preserve"> - </w:t>
    </w:r>
    <w:sdt>
      <w:sdtPr>
        <w:rPr>
          <w:color w:val="0070C0"/>
        </w:rPr>
        <w:alias w:val="Ngày"/>
        <w:tag w:val=""/>
        <w:id w:val="-1976370188"/>
        <w:placeholder>
          <w:docPart w:val="A1109CABDB994659B309A597780EF61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3-16T00:00:00Z">
          <w:dateFormat w:val="MMMM yyyy"/>
          <w:lid w:val="vi-VN"/>
          <w:storeMappedDataAs w:val="dateTime"/>
          <w:calendar w:val="gregorian"/>
        </w:date>
      </w:sdtPr>
      <w:sdtEndPr/>
      <w:sdtContent>
        <w:r w:rsidR="00BB5A48" w:rsidRPr="00BB5A48">
          <w:rPr>
            <w:color w:val="0070C0"/>
            <w:lang w:val="vi-VN"/>
          </w:rPr>
          <w:t>Tháng Ba 2019</w:t>
        </w:r>
      </w:sdtContent>
    </w:sdt>
    <w:r w:rsidR="00BB5A48" w:rsidRPr="00BB5A48">
      <w:rPr>
        <w:color w:val="0070C0"/>
      </w:rPr>
      <w:ptab w:relativeTo="margin" w:alignment="right" w:leader="none"/>
    </w:r>
    <w:r w:rsidR="00BB5A48" w:rsidRPr="00BB5A48">
      <w:rPr>
        <w:color w:val="0070C0"/>
      </w:rPr>
      <w:t xml:space="preserve">Trang </w:t>
    </w:r>
    <w:r w:rsidR="00BB5A48" w:rsidRPr="00BB5A48">
      <w:rPr>
        <w:color w:val="0070C0"/>
      </w:rPr>
      <w:fldChar w:fldCharType="begin"/>
    </w:r>
    <w:r w:rsidR="00BB5A48" w:rsidRPr="00BB5A48">
      <w:rPr>
        <w:color w:val="0070C0"/>
      </w:rPr>
      <w:instrText>PAGE   \* MERGEFORMAT</w:instrText>
    </w:r>
    <w:r w:rsidR="00BB5A48" w:rsidRPr="00BB5A48">
      <w:rPr>
        <w:color w:val="0070C0"/>
      </w:rPr>
      <w:fldChar w:fldCharType="separate"/>
    </w:r>
    <w:r w:rsidR="00BB5A48" w:rsidRPr="00BB5A48">
      <w:rPr>
        <w:color w:val="0070C0"/>
      </w:rPr>
      <w:t>2</w:t>
    </w:r>
    <w:r w:rsidR="00BB5A48" w:rsidRPr="00BB5A48">
      <w:rPr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CC8F" w14:textId="77777777" w:rsidR="00C124D7" w:rsidRDefault="00C124D7">
      <w:pPr>
        <w:spacing w:after="0" w:line="240" w:lineRule="auto"/>
      </w:pPr>
      <w:r>
        <w:separator/>
      </w:r>
    </w:p>
  </w:footnote>
  <w:footnote w:type="continuationSeparator" w:id="0">
    <w:p w14:paraId="104C7BC8" w14:textId="77777777" w:rsidR="00C124D7" w:rsidRDefault="00C1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D5C"/>
    <w:multiLevelType w:val="hybridMultilevel"/>
    <w:tmpl w:val="2C4A92B6"/>
    <w:lvl w:ilvl="0" w:tplc="F1BC60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E6D65138"/>
    <w:lvl w:ilvl="0" w:tplc="5DBEA856">
      <w:start w:val="1"/>
      <w:numFmt w:val="upperRoman"/>
      <w:pStyle w:val="Muclu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40BE8"/>
    <w:multiLevelType w:val="hybridMultilevel"/>
    <w:tmpl w:val="DF9A9F74"/>
    <w:lvl w:ilvl="0" w:tplc="AB904A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15"/>
    <w:rsid w:val="00017F3C"/>
    <w:rsid w:val="0002032A"/>
    <w:rsid w:val="00067F7A"/>
    <w:rsid w:val="000748D1"/>
    <w:rsid w:val="000C375D"/>
    <w:rsid w:val="0011642F"/>
    <w:rsid w:val="0012278C"/>
    <w:rsid w:val="00127B14"/>
    <w:rsid w:val="00135F55"/>
    <w:rsid w:val="00146CB9"/>
    <w:rsid w:val="00171BC9"/>
    <w:rsid w:val="00194976"/>
    <w:rsid w:val="00194B25"/>
    <w:rsid w:val="001E1824"/>
    <w:rsid w:val="00216EBF"/>
    <w:rsid w:val="00234C90"/>
    <w:rsid w:val="00243B9D"/>
    <w:rsid w:val="002531E0"/>
    <w:rsid w:val="00274EB5"/>
    <w:rsid w:val="0027544F"/>
    <w:rsid w:val="00295B15"/>
    <w:rsid w:val="002A1369"/>
    <w:rsid w:val="002C478D"/>
    <w:rsid w:val="002E5555"/>
    <w:rsid w:val="003167DA"/>
    <w:rsid w:val="003170C0"/>
    <w:rsid w:val="00332932"/>
    <w:rsid w:val="00395F4D"/>
    <w:rsid w:val="003E43DE"/>
    <w:rsid w:val="003E6708"/>
    <w:rsid w:val="003F137B"/>
    <w:rsid w:val="003F700F"/>
    <w:rsid w:val="00445BD3"/>
    <w:rsid w:val="00493F25"/>
    <w:rsid w:val="004A0500"/>
    <w:rsid w:val="004B3D4F"/>
    <w:rsid w:val="004C22F1"/>
    <w:rsid w:val="005152AA"/>
    <w:rsid w:val="00522001"/>
    <w:rsid w:val="00525E30"/>
    <w:rsid w:val="00560173"/>
    <w:rsid w:val="005712E6"/>
    <w:rsid w:val="005D5A9D"/>
    <w:rsid w:val="00650E8C"/>
    <w:rsid w:val="006550A2"/>
    <w:rsid w:val="00666D45"/>
    <w:rsid w:val="006C7F43"/>
    <w:rsid w:val="00704318"/>
    <w:rsid w:val="00704B48"/>
    <w:rsid w:val="00713B74"/>
    <w:rsid w:val="007306EF"/>
    <w:rsid w:val="007574BE"/>
    <w:rsid w:val="00821A35"/>
    <w:rsid w:val="00851627"/>
    <w:rsid w:val="008777FB"/>
    <w:rsid w:val="00881319"/>
    <w:rsid w:val="008A1606"/>
    <w:rsid w:val="008C54DE"/>
    <w:rsid w:val="008D6D1D"/>
    <w:rsid w:val="00920272"/>
    <w:rsid w:val="00932D4A"/>
    <w:rsid w:val="0094735E"/>
    <w:rsid w:val="009618B0"/>
    <w:rsid w:val="009620BD"/>
    <w:rsid w:val="009917A6"/>
    <w:rsid w:val="009C4488"/>
    <w:rsid w:val="009D63D6"/>
    <w:rsid w:val="00A5768F"/>
    <w:rsid w:val="00A5790C"/>
    <w:rsid w:val="00A62B62"/>
    <w:rsid w:val="00A95179"/>
    <w:rsid w:val="00AB28D7"/>
    <w:rsid w:val="00AD090B"/>
    <w:rsid w:val="00B04305"/>
    <w:rsid w:val="00B04AC4"/>
    <w:rsid w:val="00B318C3"/>
    <w:rsid w:val="00B4382A"/>
    <w:rsid w:val="00B5197A"/>
    <w:rsid w:val="00B82407"/>
    <w:rsid w:val="00B834C1"/>
    <w:rsid w:val="00BB5A48"/>
    <w:rsid w:val="00BF3113"/>
    <w:rsid w:val="00C1029F"/>
    <w:rsid w:val="00C124D7"/>
    <w:rsid w:val="00C156FA"/>
    <w:rsid w:val="00C73160"/>
    <w:rsid w:val="00C85E32"/>
    <w:rsid w:val="00CF2A53"/>
    <w:rsid w:val="00D52B09"/>
    <w:rsid w:val="00DE049D"/>
    <w:rsid w:val="00E36166"/>
    <w:rsid w:val="00E4458A"/>
    <w:rsid w:val="00E502F7"/>
    <w:rsid w:val="00E77B93"/>
    <w:rsid w:val="00E822EF"/>
    <w:rsid w:val="00EB75B9"/>
    <w:rsid w:val="00EB7ED5"/>
    <w:rsid w:val="00F013B3"/>
    <w:rsid w:val="00F246CC"/>
    <w:rsid w:val="00F8097D"/>
    <w:rsid w:val="00F8482A"/>
    <w:rsid w:val="00FA54F8"/>
    <w:rsid w:val="00FB0F2C"/>
    <w:rsid w:val="00FE3BB0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F5153"/>
  <w15:chartTrackingRefBased/>
  <w15:docId w15:val="{885BD2D2-8E86-4262-952C-6C7F6BE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C54DE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C54DE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eastAsiaTheme="majorEastAsia" w:cstheme="majorBidi"/>
      <w:color w:val="0070C0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E43DE"/>
    <w:pPr>
      <w:keepNext/>
      <w:keepLines/>
      <w:spacing w:before="120" w:after="120" w:line="240" w:lineRule="auto"/>
      <w:outlineLvl w:val="1"/>
    </w:pPr>
    <w:rPr>
      <w:bCs/>
      <w:color w:val="01D3EF"/>
      <w:sz w:val="3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61F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DF1010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Logo">
    <w:name w:val="Logo"/>
    <w:basedOn w:val="Binhthng"/>
    <w:uiPriority w:val="99"/>
    <w:unhideWhenUsed/>
    <w:pPr>
      <w:spacing w:before="600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Tiu">
    <w:name w:val="Title"/>
    <w:basedOn w:val="Binhthng"/>
    <w:next w:val="Binhthng"/>
    <w:link w:val="TiuChar"/>
    <w:uiPriority w:val="10"/>
    <w:qFormat/>
    <w:rsid w:val="00FF61FA"/>
    <w:pPr>
      <w:spacing w:after="600" w:line="240" w:lineRule="auto"/>
      <w:contextualSpacing/>
    </w:pPr>
    <w:rPr>
      <w:rFonts w:eastAsiaTheme="majorEastAsia" w:cstheme="majorBidi"/>
      <w:color w:val="F24F4F" w:themeColor="accent1"/>
      <w:kern w:val="28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FF61FA"/>
    <w:rPr>
      <w:rFonts w:ascii="Times New Roman" w:eastAsiaTheme="majorEastAsia" w:hAnsi="Times New Roman" w:cstheme="majorBidi"/>
      <w:color w:val="F24F4F" w:themeColor="accent1"/>
      <w:kern w:val="28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TiuphuChar">
    <w:name w:val="Tiêu đề phụ Char"/>
    <w:basedOn w:val="Phngmcinhcuaoanvn"/>
    <w:link w:val="Tiuphu"/>
    <w:uiPriority w:val="11"/>
    <w:rPr>
      <w:sz w:val="32"/>
      <w:szCs w:val="32"/>
    </w:rPr>
  </w:style>
  <w:style w:type="paragraph" w:styleId="KhngDncch">
    <w:name w:val="No Spacing"/>
    <w:uiPriority w:val="1"/>
    <w:qFormat/>
    <w:rsid w:val="00FF61FA"/>
    <w:pPr>
      <w:spacing w:after="0" w:line="240" w:lineRule="auto"/>
    </w:pPr>
    <w:rPr>
      <w:rFonts w:ascii="Times New Roman" w:hAnsi="Times New Roman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ngtinlinh">
    <w:name w:val="Thông tin liên hệ"/>
    <w:basedOn w:val="KhngDncch"/>
    <w:qFormat/>
    <w:rPr>
      <w:color w:val="FFFFFF" w:themeColor="background1"/>
      <w:sz w:val="22"/>
      <w:szCs w:val="22"/>
    </w:rPr>
  </w:style>
  <w:style w:type="paragraph" w:customStyle="1" w:styleId="KhoangtrngcuaBang1">
    <w:name w:val="Khoảng trắng của Bảng 1"/>
    <w:basedOn w:val="KhngDncch"/>
    <w:uiPriority w:val="99"/>
    <w:pPr>
      <w:spacing w:line="14" w:lineRule="exact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qFormat/>
    <w:rsid w:val="00FF61FA"/>
    <w:pPr>
      <w:spacing w:after="0" w:line="240" w:lineRule="auto"/>
    </w:pPr>
    <w:rPr>
      <w:rFonts w:eastAsiaTheme="majorEastAsia" w:cstheme="majorBidi"/>
      <w:caps/>
      <w:color w:val="F24F4F" w:themeColor="accent1"/>
      <w:sz w:val="16"/>
      <w:szCs w:val="16"/>
    </w:rPr>
  </w:style>
  <w:style w:type="character" w:customStyle="1" w:styleId="ChntrangChar">
    <w:name w:val="Chân trang Char"/>
    <w:basedOn w:val="Phngmcinhcuaoanvn"/>
    <w:link w:val="Chntrang"/>
    <w:uiPriority w:val="99"/>
    <w:rsid w:val="00FF61FA"/>
    <w:rPr>
      <w:rFonts w:ascii="Times New Roman" w:eastAsiaTheme="majorEastAsia" w:hAnsi="Times New Roman" w:cstheme="majorBidi"/>
      <w:caps/>
      <w:color w:val="F24F4F" w:themeColor="accent1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C54DE"/>
    <w:rPr>
      <w:rFonts w:ascii="Times New Roman" w:eastAsiaTheme="majorEastAsia" w:hAnsi="Times New Roman" w:cstheme="majorBidi"/>
      <w:color w:val="0070C0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3E43DE"/>
    <w:rPr>
      <w:rFonts w:ascii="Times New Roman" w:hAnsi="Times New Roman"/>
      <w:bCs/>
      <w:color w:val="01D3EF"/>
      <w:sz w:val="30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Mucluc1">
    <w:name w:val="toc 1"/>
    <w:basedOn w:val="Binhthng"/>
    <w:next w:val="Binhthng"/>
    <w:autoRedefine/>
    <w:uiPriority w:val="39"/>
    <w:unhideWhenUsed/>
    <w:rsid w:val="00522001"/>
    <w:pPr>
      <w:numPr>
        <w:numId w:val="1"/>
      </w:numPr>
      <w:tabs>
        <w:tab w:val="right" w:leader="dot" w:pos="9350"/>
      </w:tabs>
      <w:spacing w:after="0" w:line="240" w:lineRule="auto"/>
      <w:ind w:right="3240"/>
    </w:pPr>
    <w:rPr>
      <w:b/>
      <w:bCs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Siuktni">
    <w:name w:val="Hyperlink"/>
    <w:basedOn w:val="Phngmcinhcuaoanvn"/>
    <w:uiPriority w:val="99"/>
    <w:unhideWhenUsed/>
    <w:rPr>
      <w:color w:val="4C483D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Pr>
      <w:b/>
      <w:bCs/>
      <w:i/>
      <w:iCs/>
      <w:sz w:val="24"/>
      <w:szCs w:val="24"/>
    </w:rPr>
  </w:style>
  <w:style w:type="paragraph" w:customStyle="1" w:styleId="ThuctinhLogo">
    <w:name w:val="Thuộc tính Logo"/>
    <w:basedOn w:val="Binhthng"/>
    <w:uiPriority w:val="99"/>
    <w:unhideWhenUsed/>
    <w:pPr>
      <w:spacing w:before="720" w:line="240" w:lineRule="auto"/>
      <w:ind w:left="720"/>
    </w:pPr>
  </w:style>
  <w:style w:type="paragraph" w:customStyle="1" w:styleId="ThuctinhChntrang">
    <w:name w:val="Thuộc tính Chân trang"/>
    <w:basedOn w:val="Binhthng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BangThngthng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VnbanMeo1">
    <w:name w:val="Văn bản Mẹo 1"/>
    <w:basedOn w:val="Binhthng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Biutng">
    <w:name w:val="Biểu tượng"/>
    <w:basedOn w:val="Binhthng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u4Char">
    <w:name w:val="Đầu đề 4 Char"/>
    <w:basedOn w:val="Phngmcinhcuaoanvn"/>
    <w:link w:val="u4"/>
    <w:uiPriority w:val="9"/>
    <w:semiHidden/>
    <w:rsid w:val="00FF61FA"/>
    <w:rPr>
      <w:rFonts w:ascii="Times New Roman" w:eastAsiaTheme="majorEastAsia" w:hAnsi="Times New Roman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BangThngthng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pPr>
      <w:spacing w:after="100"/>
      <w:ind w:left="720" w:right="32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pPr>
      <w:spacing w:after="100"/>
      <w:ind w:left="720" w:right="3240"/>
    </w:pPr>
  </w:style>
  <w:style w:type="paragraph" w:customStyle="1" w:styleId="VnbanMeo">
    <w:name w:val="Văn bản Mẹo"/>
    <w:basedOn w:val="Binhthng"/>
    <w:uiPriority w:val="99"/>
    <w:rsid w:val="00AB28D7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  <w:lang w:eastAsia="en-US"/>
    </w:rPr>
  </w:style>
  <w:style w:type="table" w:customStyle="1" w:styleId="BangTaichinh">
    <w:name w:val="Bảng Tài chính"/>
    <w:basedOn w:val="BangThngthng"/>
    <w:uiPriority w:val="99"/>
    <w:rsid w:val="00AB28D7"/>
    <w:pPr>
      <w:spacing w:before="60" w:after="60" w:line="240" w:lineRule="auto"/>
    </w:pPr>
    <w:rPr>
      <w:lang w:eastAsia="en-US"/>
    </w:r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F24F4F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character" w:customStyle="1" w:styleId="Kytmuc3">
    <w:name w:val="Ký tự đề mục 3"/>
    <w:basedOn w:val="Phngmcinhcuaoanvn"/>
    <w:link w:val="muc3"/>
    <w:uiPriority w:val="9"/>
    <w:locked/>
    <w:rsid w:val="00AB28D7"/>
    <w:rPr>
      <w:b/>
      <w:bCs/>
      <w:i/>
      <w:iCs/>
      <w:sz w:val="24"/>
      <w:szCs w:val="24"/>
    </w:rPr>
  </w:style>
  <w:style w:type="paragraph" w:customStyle="1" w:styleId="muc3">
    <w:name w:val="đề mục 3"/>
    <w:basedOn w:val="Binhthng"/>
    <w:next w:val="Binhthng"/>
    <w:link w:val="Kytmuc3"/>
    <w:uiPriority w:val="9"/>
    <w:qFormat/>
    <w:rsid w:val="00AB28D7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character" w:customStyle="1" w:styleId="Kytmuc2">
    <w:name w:val="Ký tự đề mục 2"/>
    <w:basedOn w:val="Phngmcinhcuaoanvn"/>
    <w:link w:val="muc2"/>
    <w:uiPriority w:val="9"/>
    <w:locked/>
    <w:rsid w:val="001E1824"/>
    <w:rPr>
      <w:b/>
      <w:bCs/>
      <w:sz w:val="26"/>
      <w:szCs w:val="26"/>
    </w:rPr>
  </w:style>
  <w:style w:type="paragraph" w:customStyle="1" w:styleId="muc2">
    <w:name w:val="đề mục 2"/>
    <w:basedOn w:val="Binhthng"/>
    <w:next w:val="Binhthng"/>
    <w:link w:val="Kytmuc2"/>
    <w:uiPriority w:val="9"/>
    <w:qFormat/>
    <w:rsid w:val="001E1824"/>
    <w:pPr>
      <w:keepNext/>
      <w:keepLines/>
      <w:spacing w:before="120" w:after="120" w:line="240" w:lineRule="auto"/>
      <w:outlineLvl w:val="1"/>
    </w:pPr>
    <w:rPr>
      <w:b/>
      <w:bCs/>
      <w:szCs w:val="26"/>
    </w:rPr>
  </w:style>
  <w:style w:type="paragraph" w:customStyle="1" w:styleId="ThngtinLinh0">
    <w:name w:val="Thông tin Liên hệ"/>
    <w:basedOn w:val="Binhthng"/>
    <w:qFormat/>
    <w:rsid w:val="0011642F"/>
    <w:pPr>
      <w:spacing w:after="0" w:line="240" w:lineRule="auto"/>
    </w:pPr>
    <w:rPr>
      <w:rFonts w:eastAsiaTheme="minorHAnsi"/>
      <w:color w:val="FFFFFF" w:themeColor="background1"/>
      <w:sz w:val="22"/>
      <w:lang w:val="vi-VN" w:eastAsia="vi-VN"/>
    </w:rPr>
  </w:style>
  <w:style w:type="paragraph" w:customStyle="1" w:styleId="KhoangtrngcuaBang">
    <w:name w:val="Khoảng trắng của Bảng"/>
    <w:basedOn w:val="Binhthng"/>
    <w:uiPriority w:val="99"/>
    <w:rsid w:val="0011642F"/>
    <w:pPr>
      <w:spacing w:after="0" w:line="14" w:lineRule="exact"/>
    </w:pPr>
    <w:rPr>
      <w:rFonts w:eastAsiaTheme="minorHAnsi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F700F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unhideWhenUsed/>
    <w:qFormat/>
    <w:rsid w:val="00FA54F8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704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04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%20ANH\AppData\Roaming\Microsoft\Templates\K&#234;&#769;%20hoa&#803;ch%20kinh%20doanh%20(Thi&#234;&#769;t%20k&#234;&#769;%20ma&#768;u%20&#273;o&#7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64ACB5597A45AA9FDFECA0237580B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F7D789E-7B2C-4730-9275-39D1EDCAB274}"/>
      </w:docPartPr>
      <w:docPartBody>
        <w:p w:rsidR="00A33554" w:rsidRDefault="00DC1046">
          <w:pPr>
            <w:pStyle w:val="4064ACB5597A45AA9FDFECA0237580B6"/>
          </w:pPr>
          <w:r w:rsidRPr="00916956">
            <w:rPr>
              <w:rFonts w:cs="Times New Roman"/>
            </w:rPr>
            <w:t>[Tiêu đề Kế hoạch Kinh doanh]</w:t>
          </w:r>
        </w:p>
      </w:docPartBody>
    </w:docPart>
    <w:docPart>
      <w:docPartPr>
        <w:name w:val="821D1E9584404CE284EED2AE4AAA883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DC641A0-E65E-477D-8C20-6A43353300BF}"/>
      </w:docPartPr>
      <w:docPartBody>
        <w:p w:rsidR="00A33554" w:rsidRDefault="00DC1046">
          <w:pPr>
            <w:pStyle w:val="821D1E9584404CE284EED2AE4AAA8835"/>
          </w:pPr>
          <w:r w:rsidRPr="00916956">
            <w:rPr>
              <w:rFonts w:cs="Times New Roman"/>
            </w:rPr>
            <w:t>[Tiêu đề phụ Kế hoạch Kinh doanh]</w:t>
          </w:r>
        </w:p>
      </w:docPartBody>
    </w:docPart>
    <w:docPart>
      <w:docPartPr>
        <w:name w:val="269CBF63D5C04DC8A2FD8A6CE7C4BC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17ECE45-73B8-4F5A-B991-F1A1454C985E}"/>
      </w:docPartPr>
      <w:docPartBody>
        <w:p w:rsidR="003C2596" w:rsidRDefault="00D83C37" w:rsidP="00D83C37">
          <w:pPr>
            <w:pStyle w:val="269CBF63D5C04DC8A2FD8A6CE7C4BC60"/>
          </w:pPr>
          <w:r>
            <w:t>[Tiêu đề Kế hoạch Kinh doanh]</w:t>
          </w:r>
        </w:p>
      </w:docPartBody>
    </w:docPart>
    <w:docPart>
      <w:docPartPr>
        <w:name w:val="A1109CABDB994659B309A597780EF61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87B993F-E143-4FFE-BDA3-4C9ACB48BD68}"/>
      </w:docPartPr>
      <w:docPartBody>
        <w:p w:rsidR="003C2596" w:rsidRDefault="00D83C37" w:rsidP="00D83C37">
          <w:pPr>
            <w:pStyle w:val="A1109CABDB994659B309A597780EF61B"/>
          </w:pPr>
          <w:r>
            <w:t>[Chọn Ngày]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6"/>
    <w:rsid w:val="0003245E"/>
    <w:rsid w:val="00090E85"/>
    <w:rsid w:val="0022511A"/>
    <w:rsid w:val="002B48E5"/>
    <w:rsid w:val="003C2596"/>
    <w:rsid w:val="007E231D"/>
    <w:rsid w:val="009E7DB8"/>
    <w:rsid w:val="00A33554"/>
    <w:rsid w:val="00B84F2B"/>
    <w:rsid w:val="00D83C37"/>
    <w:rsid w:val="00D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customStyle="1" w:styleId="46B4C5CF398D408B9DCCFF2F0EC36F78">
    <w:name w:val="46B4C5CF398D408B9DCCFF2F0EC36F78"/>
  </w:style>
  <w:style w:type="paragraph" w:customStyle="1" w:styleId="193B1C74C36D4F5FA0E2B8750BB0B396">
    <w:name w:val="193B1C74C36D4F5FA0E2B8750BB0B396"/>
  </w:style>
  <w:style w:type="paragraph" w:customStyle="1" w:styleId="9883745FC2A4453B85DDEB0BAD5CF0A6">
    <w:name w:val="9883745FC2A4453B85DDEB0BAD5CF0A6"/>
  </w:style>
  <w:style w:type="paragraph" w:customStyle="1" w:styleId="DE94DC4490784829B55C0FF44089EA6B">
    <w:name w:val="DE94DC4490784829B55C0FF44089EA6B"/>
  </w:style>
  <w:style w:type="paragraph" w:customStyle="1" w:styleId="3F5198DC118E4D989DE8BFC22D4657D7">
    <w:name w:val="3F5198DC118E4D989DE8BFC22D4657D7"/>
  </w:style>
  <w:style w:type="paragraph" w:customStyle="1" w:styleId="4064ACB5597A45AA9FDFECA0237580B6">
    <w:name w:val="4064ACB5597A45AA9FDFECA0237580B6"/>
  </w:style>
  <w:style w:type="paragraph" w:customStyle="1" w:styleId="821D1E9584404CE284EED2AE4AAA8835">
    <w:name w:val="821D1E9584404CE284EED2AE4AAA8835"/>
  </w:style>
  <w:style w:type="paragraph" w:customStyle="1" w:styleId="20DFB1F003ED40EF9C9AE78D2833FC32">
    <w:name w:val="20DFB1F003ED40EF9C9AE78D2833FC32"/>
  </w:style>
  <w:style w:type="paragraph" w:customStyle="1" w:styleId="E217CB4C9D294B06B16AB0AD53B12621">
    <w:name w:val="E217CB4C9D294B06B16AB0AD53B12621"/>
  </w:style>
  <w:style w:type="paragraph" w:customStyle="1" w:styleId="269CBF63D5C04DC8A2FD8A6CE7C4BC60">
    <w:name w:val="269CBF63D5C04DC8A2FD8A6CE7C4BC60"/>
    <w:rsid w:val="00D83C37"/>
  </w:style>
  <w:style w:type="paragraph" w:customStyle="1" w:styleId="A1109CABDB994659B309A597780EF61B">
    <w:name w:val="A1109CABDB994659B309A597780EF61B"/>
    <w:rsid w:val="00D83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0B76E-845A-4B59-AE31-CD692AEE1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1213B-D5E6-4D3A-8E97-B2298CF4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Kế hoạch kinh doanh (Thiết kế màu đỏ).dotx</Template>
  <TotalTime>98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Web bán hàng online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bán hàng online</dc:title>
  <dc:subject>Nhóm 32 – Thực tập công nghệ phần mềm – CO3055</dc:subject>
  <dc:creator>大鯨</dc:creator>
  <cp:keywords/>
  <dc:description/>
  <cp:lastModifiedBy>雨 時</cp:lastModifiedBy>
  <cp:revision>5</cp:revision>
  <cp:lastPrinted>2019-03-16T15:51:00Z</cp:lastPrinted>
  <dcterms:created xsi:type="dcterms:W3CDTF">2019-03-30T03:27:00Z</dcterms:created>
  <dcterms:modified xsi:type="dcterms:W3CDTF">2019-04-06T07:44:00Z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