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191364" w:displacedByCustomXml="next"/>
    <w:bookmarkEnd w:id="0" w:displacedByCustomXml="next"/>
    <w:sdt>
      <w:sdtPr>
        <w:rPr>
          <w:rFonts w:cs="Times New Roman"/>
        </w:rPr>
        <w:id w:val="-388415555"/>
        <w:docPartObj>
          <w:docPartGallery w:val="Cover Pages"/>
          <w:docPartUnique/>
        </w:docPartObj>
      </w:sdtPr>
      <w:sdtEndPr/>
      <w:sdtContent>
        <w:p w14:paraId="5BBB5769" w14:textId="77777777" w:rsidR="00B318C3" w:rsidRDefault="00FE3BB0" w:rsidP="00B318C3">
          <w:pPr>
            <w:pStyle w:val="Logo"/>
            <w:spacing w:before="0" w:after="0"/>
            <w:rPr>
              <w:noProof/>
              <w:sz w:val="32"/>
              <w:szCs w:val="32"/>
            </w:rPr>
          </w:pPr>
          <w:sdt>
            <w:sdtPr>
              <w:rPr>
                <w:noProof/>
                <w:color w:val="0070C0"/>
                <w:sz w:val="32"/>
                <w:szCs w:val="32"/>
              </w:rPr>
              <w:alias w:val="Bấm vào biểu tượng bên phải để thay thế logo"/>
              <w:tag w:val="Bấm vào biểu tượng bên phải để thay thế logo"/>
              <w:id w:val="-2090688503"/>
              <w:picture/>
            </w:sdtPr>
            <w:sdtEndPr/>
            <w:sdtContent>
              <w:r w:rsidR="00295B15" w:rsidRPr="00295B15">
                <w:rPr>
                  <w:noProof/>
                  <w:color w:val="0070C0"/>
                  <w:sz w:val="32"/>
                  <w:szCs w:val="32"/>
                </w:rPr>
                <w:drawing>
                  <wp:inline distT="0" distB="0" distL="0" distR="0" wp14:anchorId="7A3E6C4D" wp14:editId="47CDAE7F">
                    <wp:extent cx="902970" cy="821690"/>
                    <wp:effectExtent l="0" t="0" r="0" b="0"/>
                    <wp:docPr id="1" name="Hình ảnh 1" descr="Káº¿t quáº£ hÃ¬nh áº£nh cho bÃ¡ch khoa hc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Káº¿t quáº£ hÃ¬nh áº£nh cho bÃ¡ch khoa hc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35155" cy="850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B318C3" w:rsidRPr="00B318C3">
            <w:rPr>
              <w:noProof/>
              <w:color w:val="0070C0"/>
              <w:sz w:val="32"/>
              <w:szCs w:val="32"/>
            </w:rPr>
            <w:t xml:space="preserve"> Trường đại học Bách Khoa – TP.HCM</w:t>
          </w:r>
        </w:p>
        <w:p w14:paraId="3D154AAF" w14:textId="77777777" w:rsidR="005D5A9D" w:rsidRPr="007306EF" w:rsidRDefault="00B318C3" w:rsidP="007306EF">
          <w:pPr>
            <w:pStyle w:val="Logo"/>
            <w:spacing w:before="0" w:after="0"/>
            <w:ind w:left="720" w:firstLine="720"/>
            <w:rPr>
              <w:noProof/>
              <w:sz w:val="32"/>
              <w:szCs w:val="32"/>
            </w:rPr>
          </w:pPr>
          <w:r>
            <w:rPr>
              <w:noProof/>
              <w:color w:val="0070C0"/>
              <w:sz w:val="32"/>
              <w:szCs w:val="32"/>
            </w:rPr>
            <w:t xml:space="preserve"> </w:t>
          </w:r>
          <w:r w:rsidR="00295B15" w:rsidRPr="00295B15">
            <w:rPr>
              <w:noProof/>
              <w:color w:val="0070C0"/>
              <w:sz w:val="32"/>
              <w:szCs w:val="32"/>
            </w:rPr>
            <w:t>Khoa khoa học và kỹ thuật máy tính</w:t>
          </w:r>
          <w:r w:rsidR="00295B15">
            <w:rPr>
              <w:noProof/>
            </w:rPr>
            <w:br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74DEF8DB" w14:textId="77777777" w:rsidR="00295B15" w:rsidRPr="007306EF" w:rsidRDefault="00295B15">
          <w:pPr>
            <w:rPr>
              <w:rFonts w:cs="Times New Roman"/>
              <w:color w:val="0070C0"/>
              <w:sz w:val="48"/>
              <w:szCs w:val="48"/>
            </w:rPr>
          </w:pPr>
          <w:proofErr w:type="spellStart"/>
          <w:r w:rsidRPr="007306EF">
            <w:rPr>
              <w:rFonts w:cs="Times New Roman"/>
              <w:color w:val="0070C0"/>
              <w:sz w:val="48"/>
              <w:szCs w:val="48"/>
            </w:rPr>
            <w:t>Báo</w:t>
          </w:r>
          <w:proofErr w:type="spellEnd"/>
          <w:r w:rsidRPr="007306EF">
            <w:rPr>
              <w:rFonts w:cs="Times New Roman"/>
              <w:color w:val="0070C0"/>
              <w:sz w:val="48"/>
              <w:szCs w:val="48"/>
            </w:rPr>
            <w:t xml:space="preserve"> </w:t>
          </w:r>
          <w:proofErr w:type="spellStart"/>
          <w:r w:rsidRPr="007306EF">
            <w:rPr>
              <w:rFonts w:cs="Times New Roman"/>
              <w:color w:val="0070C0"/>
              <w:sz w:val="48"/>
              <w:szCs w:val="48"/>
            </w:rPr>
            <w:t>cáo</w:t>
          </w:r>
          <w:proofErr w:type="spellEnd"/>
          <w:r w:rsidRPr="007306EF">
            <w:rPr>
              <w:rFonts w:cs="Times New Roman"/>
              <w:color w:val="0070C0"/>
              <w:sz w:val="48"/>
              <w:szCs w:val="48"/>
            </w:rPr>
            <w:t xml:space="preserve"> </w:t>
          </w:r>
          <w:proofErr w:type="spellStart"/>
          <w:r w:rsidRPr="007306EF">
            <w:rPr>
              <w:rFonts w:cs="Times New Roman"/>
              <w:color w:val="0070C0"/>
              <w:sz w:val="48"/>
              <w:szCs w:val="48"/>
            </w:rPr>
            <w:t>cá</w:t>
          </w:r>
          <w:proofErr w:type="spellEnd"/>
          <w:r w:rsidRPr="007306EF">
            <w:rPr>
              <w:rFonts w:cs="Times New Roman"/>
              <w:color w:val="0070C0"/>
              <w:sz w:val="48"/>
              <w:szCs w:val="48"/>
            </w:rPr>
            <w:t xml:space="preserve"> </w:t>
          </w:r>
          <w:proofErr w:type="spellStart"/>
          <w:r w:rsidRPr="007306EF">
            <w:rPr>
              <w:rFonts w:cs="Times New Roman"/>
              <w:color w:val="0070C0"/>
              <w:sz w:val="48"/>
              <w:szCs w:val="48"/>
            </w:rPr>
            <w:t>nhân</w:t>
          </w:r>
          <w:proofErr w:type="spellEnd"/>
        </w:p>
        <w:p w14:paraId="28FDEF3B" w14:textId="77777777" w:rsidR="00295B15" w:rsidRPr="00EB75B9" w:rsidRDefault="00295B15">
          <w:pPr>
            <w:rPr>
              <w:rFonts w:cs="Times New Roman"/>
              <w:sz w:val="36"/>
              <w:szCs w:val="36"/>
            </w:rPr>
          </w:pPr>
          <w:r w:rsidRPr="00295B15">
            <w:rPr>
              <w:rFonts w:cs="Times New Roman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97842" wp14:editId="2A977F7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02580" cy="1463040"/>
                    <wp:effectExtent l="0" t="0" r="7620" b="11430"/>
                    <wp:wrapTopAndBottom/>
                    <wp:docPr id="2" name="Hộp Văn bản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258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0070C0"/>
                                  </w:rPr>
                                  <w:alias w:val="Tiêu đề"/>
                                  <w:tag w:val=""/>
                                  <w:id w:val="1077169503"/>
                                  <w:placeholder>
                                    <w:docPart w:val="4064ACB5597A45AA9FDFECA0237580B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447B3B1" w14:textId="77777777" w:rsidR="00525E30" w:rsidRPr="00295B15" w:rsidRDefault="00525E30" w:rsidP="00E77B93">
                                    <w:pPr>
                                      <w:pStyle w:val="Tiu"/>
                                      <w:rPr>
                                        <w:rFonts w:cs="Times New Roman"/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 xml:space="preserve">Web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>bán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>hàng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color w:val="0070C0"/>
                                      </w:rPr>
                                      <w:t xml:space="preserve"> online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Tiêu đề phụ"/>
                                  <w:tag w:val=""/>
                                  <w:id w:val="-2143496904"/>
                                  <w:placeholder>
                                    <w:docPart w:val="821D1E9584404CE284EED2AE4AAA883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DC54FC2" w14:textId="77777777" w:rsidR="00525E30" w:rsidRPr="008C54DE" w:rsidRDefault="00525E30">
                                    <w:pPr>
                                      <w:pStyle w:val="Tiuphu"/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Nhóm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32 –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Thực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tập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công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nghệ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phần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mềm</w:t>
                                    </w:r>
                                    <w:proofErr w:type="spellEnd"/>
                                    <w:r w:rsidRPr="008C54DE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 – CO3055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497842"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2" o:spid="_x0000_s1026" type="#_x0000_t202" alt="Text box displaying document title and subtitle" style="position:absolute;margin-left:0;margin-top:0;width:425.4pt;height:11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Times New Roman"/>
                              <w:color w:val="0070C0"/>
                            </w:rPr>
                            <w:alias w:val="Tiêu đề"/>
                            <w:tag w:val=""/>
                            <w:id w:val="1077169503"/>
                            <w:placeholder>
                              <w:docPart w:val="4064ACB5597A45AA9FDFECA0237580B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447B3B1" w14:textId="77777777" w:rsidR="00525E30" w:rsidRPr="00295B15" w:rsidRDefault="00525E30" w:rsidP="00E77B93">
                              <w:pPr>
                                <w:pStyle w:val="Tiu"/>
                                <w:rPr>
                                  <w:rFonts w:cs="Times New Roman"/>
                                  <w:color w:val="0070C0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>bán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color w:val="0070C0"/>
                                </w:rPr>
                                <w:t xml:space="preserve"> online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Tiêu đề phụ"/>
                            <w:tag w:val=""/>
                            <w:id w:val="-2143496904"/>
                            <w:placeholder>
                              <w:docPart w:val="821D1E9584404CE284EED2AE4AAA8835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DC54FC2" w14:textId="77777777" w:rsidR="00525E30" w:rsidRPr="008C54DE" w:rsidRDefault="00525E30">
                              <w:pPr>
                                <w:pStyle w:val="Tiuphu"/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Nhóm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32 –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Thực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tập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công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nghệ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phần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mềm</w:t>
                              </w:r>
                              <w:proofErr w:type="spellEnd"/>
                              <w:r w:rsidRPr="008C54DE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 – CO3055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C7F43">
            <w:rPr>
              <w:rFonts w:cs="Times New Roman"/>
              <w:sz w:val="36"/>
              <w:szCs w:val="36"/>
            </w:rPr>
            <w:t xml:space="preserve">GVHD: </w:t>
          </w:r>
          <w:proofErr w:type="spellStart"/>
          <w:r w:rsidR="006C7F43">
            <w:rPr>
              <w:rFonts w:cs="Times New Roman"/>
              <w:sz w:val="36"/>
              <w:szCs w:val="36"/>
            </w:rPr>
            <w:t>Nguyễn</w:t>
          </w:r>
          <w:proofErr w:type="spellEnd"/>
          <w:r w:rsidR="006C7F43">
            <w:rPr>
              <w:rFonts w:cs="Times New Roman"/>
              <w:sz w:val="36"/>
              <w:szCs w:val="36"/>
            </w:rPr>
            <w:t xml:space="preserve"> </w:t>
          </w:r>
          <w:proofErr w:type="spellStart"/>
          <w:r w:rsidR="006C7F43">
            <w:rPr>
              <w:rFonts w:cs="Times New Roman"/>
              <w:sz w:val="36"/>
              <w:szCs w:val="36"/>
            </w:rPr>
            <w:t>Hữu</w:t>
          </w:r>
          <w:proofErr w:type="spellEnd"/>
          <w:r w:rsidR="006C7F43">
            <w:rPr>
              <w:rFonts w:cs="Times New Roman"/>
              <w:sz w:val="36"/>
              <w:szCs w:val="36"/>
            </w:rPr>
            <w:t xml:space="preserve"> </w:t>
          </w:r>
          <w:proofErr w:type="spellStart"/>
          <w:r w:rsidR="006C7F43">
            <w:rPr>
              <w:rFonts w:cs="Times New Roman"/>
              <w:sz w:val="36"/>
              <w:szCs w:val="36"/>
            </w:rPr>
            <w:t>Vũ</w:t>
          </w:r>
          <w:proofErr w:type="spellEnd"/>
        </w:p>
        <w:p w14:paraId="30CF8612" w14:textId="77777777" w:rsidR="007306EF" w:rsidRDefault="007306EF" w:rsidP="007306EF">
          <w:pPr>
            <w:rPr>
              <w:rFonts w:cs="Times New Roman"/>
              <w:sz w:val="36"/>
              <w:szCs w:val="36"/>
            </w:rPr>
          </w:pPr>
          <w:proofErr w:type="spellStart"/>
          <w:r w:rsidRPr="008C54DE">
            <w:rPr>
              <w:rFonts w:cs="Times New Roman"/>
              <w:sz w:val="36"/>
              <w:szCs w:val="36"/>
            </w:rPr>
            <w:t>Chống</w:t>
          </w:r>
          <w:proofErr w:type="spellEnd"/>
          <w:r w:rsidRPr="008C54DE">
            <w:rPr>
              <w:rFonts w:cs="Times New Roman"/>
              <w:sz w:val="36"/>
              <w:szCs w:val="36"/>
            </w:rPr>
            <w:t xml:space="preserve"> </w:t>
          </w:r>
          <w:proofErr w:type="spellStart"/>
          <w:r w:rsidRPr="008C54DE">
            <w:rPr>
              <w:rFonts w:cs="Times New Roman"/>
              <w:sz w:val="36"/>
              <w:szCs w:val="36"/>
            </w:rPr>
            <w:t>Đức</w:t>
          </w:r>
          <w:proofErr w:type="spellEnd"/>
          <w:r w:rsidRPr="008C54DE">
            <w:rPr>
              <w:rFonts w:cs="Times New Roman"/>
              <w:sz w:val="36"/>
              <w:szCs w:val="36"/>
            </w:rPr>
            <w:t xml:space="preserve"> Anh – 1610032</w:t>
          </w:r>
        </w:p>
        <w:p w14:paraId="24574000" w14:textId="7564B9D3" w:rsidR="00295B15" w:rsidRDefault="00295B15">
          <w:pPr>
            <w:rPr>
              <w:rFonts w:cs="Times New Roman"/>
            </w:rPr>
          </w:pPr>
        </w:p>
        <w:p w14:paraId="3439CD90" w14:textId="77777777" w:rsidR="00CF2A53" w:rsidRDefault="00CF2A53">
          <w:pPr>
            <w:rPr>
              <w:rFonts w:cs="Times New Roman"/>
            </w:rPr>
          </w:pPr>
        </w:p>
        <w:tbl>
          <w:tblPr>
            <w:tblStyle w:val="LiBang"/>
            <w:tblW w:w="9535" w:type="dxa"/>
            <w:tblLook w:val="04A0" w:firstRow="1" w:lastRow="0" w:firstColumn="1" w:lastColumn="0" w:noHBand="0" w:noVBand="1"/>
          </w:tblPr>
          <w:tblGrid>
            <w:gridCol w:w="1705"/>
            <w:gridCol w:w="1440"/>
            <w:gridCol w:w="6390"/>
          </w:tblGrid>
          <w:tr w:rsidR="00295B15" w:rsidRPr="00295B15" w14:paraId="69C71790" w14:textId="77777777" w:rsidTr="00295B15">
            <w:tc>
              <w:tcPr>
                <w:tcW w:w="1705" w:type="dxa"/>
              </w:tcPr>
              <w:p w14:paraId="423F0336" w14:textId="77777777" w:rsidR="00295B15" w:rsidRPr="00295B15" w:rsidRDefault="00295B15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Ngày</w:t>
                </w:r>
                <w:proofErr w:type="spellEnd"/>
              </w:p>
            </w:tc>
            <w:tc>
              <w:tcPr>
                <w:tcW w:w="1440" w:type="dxa"/>
              </w:tcPr>
              <w:p w14:paraId="066B05D6" w14:textId="77777777" w:rsidR="00295B15" w:rsidRPr="00295B15" w:rsidRDefault="00295B15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 w:rsidRPr="00295B15">
                  <w:rPr>
                    <w:rFonts w:cs="Times New Roman"/>
                    <w:sz w:val="32"/>
                    <w:szCs w:val="32"/>
                  </w:rPr>
                  <w:t>Version</w:t>
                </w:r>
              </w:p>
            </w:tc>
            <w:tc>
              <w:tcPr>
                <w:tcW w:w="6390" w:type="dxa"/>
              </w:tcPr>
              <w:p w14:paraId="52CBA6B4" w14:textId="77777777" w:rsidR="00295B15" w:rsidRPr="00295B15" w:rsidRDefault="00295B15" w:rsidP="00295B15">
                <w:pPr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Công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việc</w:t>
                </w:r>
                <w:proofErr w:type="spellEnd"/>
              </w:p>
            </w:tc>
          </w:tr>
          <w:tr w:rsidR="00295B15" w:rsidRPr="00295B15" w14:paraId="1018A645" w14:textId="77777777" w:rsidTr="00295B15">
            <w:tc>
              <w:tcPr>
                <w:tcW w:w="1705" w:type="dxa"/>
              </w:tcPr>
              <w:p w14:paraId="15DFD6CB" w14:textId="77777777" w:rsidR="00295B15" w:rsidRPr="00295B15" w:rsidRDefault="00295B15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 w:rsidRPr="00295B15">
                  <w:rPr>
                    <w:rFonts w:cs="Times New Roman"/>
                    <w:sz w:val="32"/>
                    <w:szCs w:val="32"/>
                  </w:rPr>
                  <w:t>16-3-2019</w:t>
                </w:r>
              </w:p>
            </w:tc>
            <w:tc>
              <w:tcPr>
                <w:tcW w:w="1440" w:type="dxa"/>
              </w:tcPr>
              <w:p w14:paraId="473FD74D" w14:textId="77777777" w:rsidR="00295B15" w:rsidRPr="00295B15" w:rsidRDefault="00295B15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 w:rsidRPr="00295B15">
                  <w:rPr>
                    <w:rFonts w:cs="Times New Roman"/>
                    <w:sz w:val="32"/>
                    <w:szCs w:val="32"/>
                  </w:rPr>
                  <w:t>1.1</w:t>
                </w:r>
              </w:p>
            </w:tc>
            <w:tc>
              <w:tcPr>
                <w:tcW w:w="6390" w:type="dxa"/>
              </w:tcPr>
              <w:p w14:paraId="77338F98" w14:textId="77777777" w:rsidR="00295B15" w:rsidRPr="00295B15" w:rsidRDefault="00295B15">
                <w:pPr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Đặc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tả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chức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năng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lấy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mật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khẩu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,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viết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bình</w:t>
                </w:r>
                <w:proofErr w:type="spellEnd"/>
                <w:r w:rsidRPr="00295B15"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 w:rsidRPr="00295B15">
                  <w:rPr>
                    <w:rFonts w:cs="Times New Roman"/>
                    <w:sz w:val="32"/>
                    <w:szCs w:val="32"/>
                  </w:rPr>
                  <w:t>luận</w:t>
                </w:r>
                <w:proofErr w:type="spellEnd"/>
                <w:r w:rsidR="00B318C3">
                  <w:rPr>
                    <w:rFonts w:cs="Times New Roman"/>
                    <w:sz w:val="32"/>
                    <w:szCs w:val="32"/>
                  </w:rPr>
                  <w:t>.</w:t>
                </w:r>
              </w:p>
            </w:tc>
          </w:tr>
          <w:tr w:rsidR="00E4458A" w:rsidRPr="00295B15" w14:paraId="059EADE3" w14:textId="77777777" w:rsidTr="00295B15">
            <w:tc>
              <w:tcPr>
                <w:tcW w:w="1705" w:type="dxa"/>
              </w:tcPr>
              <w:p w14:paraId="50407BB2" w14:textId="090B847E" w:rsidR="00E4458A" w:rsidRPr="00295B15" w:rsidRDefault="00E4458A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2</w:t>
                </w:r>
                <w:r w:rsidR="00932D4A">
                  <w:rPr>
                    <w:rFonts w:cs="Times New Roman"/>
                    <w:sz w:val="32"/>
                    <w:szCs w:val="32"/>
                  </w:rPr>
                  <w:t>3</w:t>
                </w:r>
                <w:r>
                  <w:rPr>
                    <w:rFonts w:cs="Times New Roman"/>
                    <w:sz w:val="32"/>
                    <w:szCs w:val="32"/>
                  </w:rPr>
                  <w:t>-3-2019</w:t>
                </w:r>
              </w:p>
            </w:tc>
            <w:tc>
              <w:tcPr>
                <w:tcW w:w="1440" w:type="dxa"/>
              </w:tcPr>
              <w:p w14:paraId="54D63C8C" w14:textId="7F4B03BE" w:rsidR="00E4458A" w:rsidRPr="00295B15" w:rsidRDefault="00E4458A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1.2</w:t>
                </w:r>
              </w:p>
            </w:tc>
            <w:tc>
              <w:tcPr>
                <w:tcW w:w="6390" w:type="dxa"/>
              </w:tcPr>
              <w:p w14:paraId="39DD9B61" w14:textId="4EFD0AE3" w:rsidR="00E4458A" w:rsidRPr="00295B15" w:rsidRDefault="00E4458A">
                <w:pPr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 xml:space="preserve">User story, mockup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cho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chức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năng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lấy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mật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khẩu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,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mua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hàng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>.</w:t>
                </w:r>
              </w:p>
            </w:tc>
          </w:tr>
          <w:tr w:rsidR="00C1029F" w:rsidRPr="00295B15" w14:paraId="66A5ADBD" w14:textId="77777777" w:rsidTr="00295B15">
            <w:tc>
              <w:tcPr>
                <w:tcW w:w="1705" w:type="dxa"/>
              </w:tcPr>
              <w:p w14:paraId="5DFC64BE" w14:textId="4BFDD870" w:rsidR="00C1029F" w:rsidRDefault="00C1029F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30-3-2019</w:t>
                </w:r>
              </w:p>
            </w:tc>
            <w:tc>
              <w:tcPr>
                <w:tcW w:w="1440" w:type="dxa"/>
              </w:tcPr>
              <w:p w14:paraId="36B1AC1C" w14:textId="59438BE5" w:rsidR="00C1029F" w:rsidRDefault="00C1029F" w:rsidP="00295B15">
                <w:pPr>
                  <w:jc w:val="center"/>
                  <w:rPr>
                    <w:rFonts w:cs="Times New Roman"/>
                    <w:sz w:val="32"/>
                    <w:szCs w:val="32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1.3</w:t>
                </w:r>
              </w:p>
            </w:tc>
            <w:tc>
              <w:tcPr>
                <w:tcW w:w="6390" w:type="dxa"/>
              </w:tcPr>
              <w:p w14:paraId="592474E7" w14:textId="0B9298EF" w:rsidR="00C1029F" w:rsidRDefault="00C1029F">
                <w:pPr>
                  <w:rPr>
                    <w:rFonts w:cs="Times New Roman"/>
                    <w:sz w:val="32"/>
                    <w:szCs w:val="32"/>
                  </w:rPr>
                </w:pP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Khái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niệm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,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đặc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điểm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và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tính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chất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của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Model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trong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mô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sz w:val="32"/>
                    <w:szCs w:val="32"/>
                  </w:rPr>
                  <w:t>hình</w:t>
                </w:r>
                <w:proofErr w:type="spellEnd"/>
                <w:r>
                  <w:rPr>
                    <w:rFonts w:cs="Times New Roman"/>
                    <w:sz w:val="32"/>
                    <w:szCs w:val="32"/>
                  </w:rPr>
                  <w:t xml:space="preserve"> MVC.</w:t>
                </w:r>
              </w:p>
            </w:tc>
          </w:tr>
        </w:tbl>
        <w:p w14:paraId="1CAF55D9" w14:textId="77777777" w:rsidR="00295B15" w:rsidRPr="00295B15" w:rsidRDefault="00295B15">
          <w:pPr>
            <w:rPr>
              <w:rFonts w:cs="Times New Roman"/>
              <w:sz w:val="32"/>
              <w:szCs w:val="32"/>
            </w:rPr>
          </w:pPr>
        </w:p>
        <w:p w14:paraId="0D7D22D4" w14:textId="77777777" w:rsidR="00560173" w:rsidRDefault="00560173">
          <w:pPr>
            <w:rPr>
              <w:rFonts w:cs="Times New Roman"/>
            </w:rPr>
          </w:pPr>
        </w:p>
        <w:p w14:paraId="14ADCCF3" w14:textId="77777777" w:rsidR="007306EF" w:rsidRDefault="007306EF">
          <w:pPr>
            <w:rPr>
              <w:rFonts w:cs="Times New Roman"/>
            </w:rPr>
          </w:pPr>
        </w:p>
        <w:p w14:paraId="7BCF990E" w14:textId="77777777" w:rsidR="005D5A9D" w:rsidRPr="00E77B93" w:rsidRDefault="00FE3BB0">
          <w:pPr>
            <w:rPr>
              <w:rFonts w:cs="Times New Roman"/>
            </w:rPr>
          </w:pPr>
        </w:p>
      </w:sdtContent>
    </w:sdt>
    <w:sdt>
      <w:sdtPr>
        <w:rPr>
          <w:rFonts w:eastAsiaTheme="minorEastAsia" w:cs="Times New Roman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14:paraId="662F9842" w14:textId="6C11071B" w:rsidR="005D5A9D" w:rsidRPr="00560173" w:rsidRDefault="00F013B3" w:rsidP="00522001">
          <w:pPr>
            <w:pStyle w:val="uMucluc"/>
            <w:spacing w:after="0"/>
            <w:rPr>
              <w:rFonts w:cs="Times New Roman"/>
              <w:color w:val="0070C0"/>
            </w:rPr>
          </w:pPr>
          <w:proofErr w:type="spellStart"/>
          <w:r w:rsidRPr="00560173">
            <w:rPr>
              <w:rFonts w:cs="Times New Roman"/>
              <w:color w:val="0070C0"/>
            </w:rPr>
            <w:t>Mục</w:t>
          </w:r>
          <w:proofErr w:type="spellEnd"/>
          <w:r w:rsidRPr="00560173">
            <w:rPr>
              <w:rFonts w:cs="Times New Roman"/>
              <w:color w:val="0070C0"/>
            </w:rPr>
            <w:t xml:space="preserve"> </w:t>
          </w:r>
          <w:proofErr w:type="spellStart"/>
          <w:r w:rsidRPr="00560173">
            <w:rPr>
              <w:rFonts w:cs="Times New Roman"/>
              <w:color w:val="0070C0"/>
            </w:rPr>
            <w:t>lục</w:t>
          </w:r>
          <w:proofErr w:type="spellEnd"/>
        </w:p>
        <w:p w14:paraId="52F7386F" w14:textId="3627CF8F" w:rsidR="00BB5A48" w:rsidRDefault="00C156FA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r w:rsidRPr="00E77B93">
            <w:rPr>
              <w:rFonts w:cs="Times New Roman"/>
            </w:rPr>
            <w:fldChar w:fldCharType="begin"/>
          </w:r>
          <w:r w:rsidRPr="00E77B93">
            <w:rPr>
              <w:rFonts w:cs="Times New Roman"/>
            </w:rPr>
            <w:instrText xml:space="preserve"> TOC \o "1-2" \n "2-2" \h \z \u </w:instrText>
          </w:r>
          <w:r w:rsidRPr="00E77B93">
            <w:rPr>
              <w:rFonts w:cs="Times New Roman"/>
            </w:rPr>
            <w:fldChar w:fldCharType="separate"/>
          </w:r>
          <w:hyperlink w:anchor="_Toc4836791" w:history="1">
            <w:r w:rsidR="00BB5A48" w:rsidRPr="001B604E">
              <w:rPr>
                <w:rStyle w:val="Siuktni"/>
                <w:noProof/>
              </w:rPr>
              <w:t>Giới thiệu chung về mô hình MVC.</w:t>
            </w:r>
            <w:r w:rsidR="00BB5A48">
              <w:rPr>
                <w:noProof/>
                <w:webHidden/>
              </w:rPr>
              <w:tab/>
            </w:r>
            <w:r w:rsidR="00BB5A48">
              <w:rPr>
                <w:noProof/>
                <w:webHidden/>
              </w:rPr>
              <w:fldChar w:fldCharType="begin"/>
            </w:r>
            <w:r w:rsidR="00BB5A48">
              <w:rPr>
                <w:noProof/>
                <w:webHidden/>
              </w:rPr>
              <w:instrText xml:space="preserve"> PAGEREF _Toc4836791 \h </w:instrText>
            </w:r>
            <w:r w:rsidR="00BB5A48">
              <w:rPr>
                <w:noProof/>
                <w:webHidden/>
              </w:rPr>
            </w:r>
            <w:r w:rsidR="00BB5A48">
              <w:rPr>
                <w:noProof/>
                <w:webHidden/>
              </w:rPr>
              <w:fldChar w:fldCharType="separate"/>
            </w:r>
            <w:r w:rsidR="00BB5A48">
              <w:rPr>
                <w:noProof/>
                <w:webHidden/>
              </w:rPr>
              <w:t>2</w:t>
            </w:r>
            <w:r w:rsidR="00BB5A48">
              <w:rPr>
                <w:noProof/>
                <w:webHidden/>
              </w:rPr>
              <w:fldChar w:fldCharType="end"/>
            </w:r>
          </w:hyperlink>
        </w:p>
        <w:p w14:paraId="713CEBB0" w14:textId="6060E84C" w:rsidR="00BB5A48" w:rsidRDefault="00BB5A48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4836792" w:history="1">
            <w:r w:rsidRPr="001B604E">
              <w:rPr>
                <w:rStyle w:val="Siuktni"/>
                <w:noProof/>
              </w:rPr>
              <w:t>Khái niệm Model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B852" w14:textId="43E71A36" w:rsidR="00BB5A48" w:rsidRDefault="00BB5A48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4836793" w:history="1">
            <w:r w:rsidRPr="001B604E">
              <w:rPr>
                <w:rStyle w:val="Siuktni"/>
                <w:noProof/>
              </w:rPr>
              <w:t>Đặc điểm của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0586" w14:textId="33A04C51" w:rsidR="00BB5A48" w:rsidRDefault="00BB5A48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4836794" w:history="1">
            <w:r w:rsidRPr="001B604E">
              <w:rPr>
                <w:rStyle w:val="Siuktni"/>
                <w:noProof/>
              </w:rPr>
              <w:t>Tính chất của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9016" w14:textId="2987D72F" w:rsidR="00BB5A48" w:rsidRDefault="00BB5A48">
          <w:pPr>
            <w:pStyle w:val="Mucluc1"/>
            <w:rPr>
              <w:rFonts w:asciiTheme="minorHAnsi" w:hAnsiTheme="minorHAns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4836795" w:history="1">
            <w:r w:rsidRPr="001B604E">
              <w:rPr>
                <w:rStyle w:val="Siuktni"/>
                <w:noProof/>
              </w:rPr>
              <w:t>Ví dụ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83BE" w14:textId="5CDADA58" w:rsidR="005D5A9D" w:rsidRPr="00E77B93" w:rsidRDefault="00C156FA">
          <w:pPr>
            <w:rPr>
              <w:rFonts w:cs="Times New Roman"/>
            </w:rPr>
            <w:sectPr w:rsidR="005D5A9D" w:rsidRPr="00E77B93">
              <w:footerReference w:type="default" r:id="rId11"/>
              <w:pgSz w:w="12240" w:h="15840" w:code="1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 w:rsidRPr="00E77B93">
            <w:rPr>
              <w:rFonts w:cs="Times New Roman"/>
              <w:b/>
              <w:bCs/>
              <w:szCs w:val="26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0168091A" w14:textId="4B8BECE9" w:rsidR="00B04AC4" w:rsidRDefault="00B04AC4" w:rsidP="00B04AC4">
      <w:pPr>
        <w:pStyle w:val="u1"/>
      </w:pPr>
      <w:bookmarkStart w:id="2" w:name="_Toc4836791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 w:rsidR="00171BC9">
        <w:t xml:space="preserve"> </w:t>
      </w:r>
      <w:proofErr w:type="spellStart"/>
      <w:r w:rsidR="00171BC9">
        <w:t>chung</w:t>
      </w:r>
      <w:proofErr w:type="spellEnd"/>
      <w:r w:rsidR="00171BC9">
        <w:t xml:space="preserve"> </w:t>
      </w:r>
      <w:proofErr w:type="spellStart"/>
      <w:r w:rsidR="00171BC9"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</w:t>
      </w:r>
      <w:bookmarkEnd w:id="2"/>
    </w:p>
    <w:p w14:paraId="403730D9" w14:textId="2D9B4FDB" w:rsidR="00B04AC4" w:rsidRDefault="00B04AC4" w:rsidP="00B04AC4">
      <w:r>
        <w:t>MVC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Model-View-Controller)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MVC chia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>.[</w:t>
      </w:r>
      <w:proofErr w:type="gramEnd"/>
      <w:r>
        <w:t>1][2]</w:t>
      </w:r>
    </w:p>
    <w:p w14:paraId="2E4C65D3" w14:textId="3A534898" w:rsidR="00B04AC4" w:rsidRDefault="00B04AC4" w:rsidP="00B04AC4"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mẫu</w:t>
      </w:r>
      <w:proofErr w:type="spellEnd"/>
      <w:r>
        <w:t xml:space="preserve"> MVC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MVC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3E1F648" w14:textId="400A9AC7" w:rsidR="00B04AC4" w:rsidRDefault="00B04AC4" w:rsidP="00B04AC4">
      <w:proofErr w:type="spellStart"/>
      <w:r>
        <w:t>Trong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Model-View-Controller,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(model)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hay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(view)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hay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(controller)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1E09896" w14:textId="6C7AA96D" w:rsidR="00B04AC4" w:rsidRPr="00B04AC4" w:rsidRDefault="00B04AC4" w:rsidP="00B04AC4">
      <w:pPr>
        <w:jc w:val="center"/>
      </w:pPr>
      <w:r>
        <w:rPr>
          <w:noProof/>
        </w:rPr>
        <w:drawing>
          <wp:inline distT="0" distB="0" distL="0" distR="0" wp14:anchorId="52A1A7F6" wp14:editId="6C735BB0">
            <wp:extent cx="4010605" cy="2705100"/>
            <wp:effectExtent l="0" t="0" r="9525" b="0"/>
            <wp:docPr id="3" name="Hình ảnh 3" descr="C:\Users\DUC ANH\AppData\Local\Microsoft\Windows\INetCache\Content.MSO\63161F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C ANH\AppData\Local\Microsoft\Windows\INetCache\Content.MSO\63161F7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9" cy="27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7D94" w14:textId="7CF9420E" w:rsidR="00274EB5" w:rsidRDefault="00C1029F" w:rsidP="00C1029F">
      <w:pPr>
        <w:pStyle w:val="u1"/>
      </w:pPr>
      <w:bookmarkStart w:id="3" w:name="_Toc4836792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Model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3"/>
    </w:p>
    <w:p w14:paraId="5EE431DF" w14:textId="5220B2F8" w:rsidR="0012278C" w:rsidRDefault="0012278C" w:rsidP="00C1029F">
      <w:proofErr w:type="gramStart"/>
      <w:r w:rsidRPr="0012278C">
        <w:t>Model :</w:t>
      </w:r>
      <w:proofErr w:type="gramEnd"/>
      <w:r w:rsidRPr="0012278C">
        <w:t xml:space="preserve"> </w:t>
      </w:r>
      <w:proofErr w:type="spellStart"/>
      <w:r w:rsidRPr="0012278C">
        <w:t>là</w:t>
      </w:r>
      <w:proofErr w:type="spellEnd"/>
      <w:r w:rsidRPr="0012278C">
        <w:t xml:space="preserve"> </w:t>
      </w:r>
      <w:proofErr w:type="spellStart"/>
      <w:r w:rsidRPr="0012278C">
        <w:t>nơi</w:t>
      </w:r>
      <w:proofErr w:type="spellEnd"/>
      <w:r w:rsidRPr="0012278C">
        <w:t xml:space="preserve"> </w:t>
      </w:r>
      <w:proofErr w:type="spellStart"/>
      <w:r w:rsidRPr="0012278C">
        <w:t>chứa</w:t>
      </w:r>
      <w:proofErr w:type="spellEnd"/>
      <w:r w:rsidRPr="0012278C">
        <w:t xml:space="preserve"> </w:t>
      </w:r>
      <w:proofErr w:type="spellStart"/>
      <w:r w:rsidRPr="0012278C">
        <w:t>những</w:t>
      </w:r>
      <w:proofErr w:type="spellEnd"/>
      <w:r w:rsidRPr="0012278C">
        <w:t xml:space="preserve"> </w:t>
      </w:r>
      <w:proofErr w:type="spellStart"/>
      <w:r w:rsidRPr="0012278C">
        <w:t>nghiệp</w:t>
      </w:r>
      <w:proofErr w:type="spellEnd"/>
      <w:r w:rsidRPr="0012278C">
        <w:t xml:space="preserve"> </w:t>
      </w:r>
      <w:proofErr w:type="spellStart"/>
      <w:r w:rsidRPr="0012278C">
        <w:t>vụ</w:t>
      </w:r>
      <w:proofErr w:type="spellEnd"/>
      <w:r w:rsidRPr="0012278C">
        <w:t xml:space="preserve"> </w:t>
      </w:r>
      <w:proofErr w:type="spellStart"/>
      <w:r w:rsidRPr="0012278C">
        <w:t>tương</w:t>
      </w:r>
      <w:proofErr w:type="spellEnd"/>
      <w:r w:rsidRPr="0012278C">
        <w:t xml:space="preserve"> </w:t>
      </w:r>
      <w:proofErr w:type="spellStart"/>
      <w:r w:rsidRPr="0012278C">
        <w:t>tác</w:t>
      </w:r>
      <w:proofErr w:type="spellEnd"/>
      <w:r w:rsidRPr="0012278C">
        <w:t xml:space="preserve"> </w:t>
      </w:r>
      <w:proofErr w:type="spellStart"/>
      <w:r w:rsidRPr="0012278C">
        <w:t>với</w:t>
      </w:r>
      <w:proofErr w:type="spellEnd"/>
      <w:r w:rsidRPr="0012278C">
        <w:t xml:space="preserve"> </w:t>
      </w:r>
      <w:proofErr w:type="spellStart"/>
      <w:r w:rsidRPr="0012278C">
        <w:t>dữ</w:t>
      </w:r>
      <w:proofErr w:type="spellEnd"/>
      <w:r w:rsidRPr="0012278C">
        <w:t xml:space="preserve"> </w:t>
      </w:r>
      <w:proofErr w:type="spellStart"/>
      <w:r w:rsidRPr="0012278C">
        <w:t>liệu</w:t>
      </w:r>
      <w:proofErr w:type="spellEnd"/>
      <w:r w:rsidRPr="0012278C">
        <w:t xml:space="preserve"> </w:t>
      </w:r>
      <w:proofErr w:type="spellStart"/>
      <w:r w:rsidRPr="0012278C">
        <w:t>hoặc</w:t>
      </w:r>
      <w:proofErr w:type="spellEnd"/>
      <w:r w:rsidRPr="0012278C">
        <w:t xml:space="preserve"> </w:t>
      </w:r>
      <w:proofErr w:type="spellStart"/>
      <w:r w:rsidRPr="0012278C">
        <w:t>hệ</w:t>
      </w:r>
      <w:proofErr w:type="spellEnd"/>
      <w:r w:rsidRPr="0012278C">
        <w:t xml:space="preserve"> </w:t>
      </w:r>
      <w:proofErr w:type="spellStart"/>
      <w:r w:rsidRPr="0012278C">
        <w:t>quản</w:t>
      </w:r>
      <w:proofErr w:type="spellEnd"/>
      <w:r w:rsidRPr="0012278C">
        <w:t xml:space="preserve"> </w:t>
      </w:r>
      <w:proofErr w:type="spellStart"/>
      <w:r w:rsidRPr="0012278C">
        <w:t>trị</w:t>
      </w:r>
      <w:proofErr w:type="spellEnd"/>
      <w:r w:rsidRPr="0012278C">
        <w:t xml:space="preserve"> </w:t>
      </w:r>
      <w:proofErr w:type="spellStart"/>
      <w:r w:rsidRPr="0012278C">
        <w:t>cơ</w:t>
      </w:r>
      <w:proofErr w:type="spellEnd"/>
      <w:r w:rsidRPr="0012278C">
        <w:t xml:space="preserve"> </w:t>
      </w:r>
      <w:proofErr w:type="spellStart"/>
      <w:r w:rsidRPr="0012278C">
        <w:t>sở</w:t>
      </w:r>
      <w:proofErr w:type="spellEnd"/>
      <w:r w:rsidRPr="0012278C">
        <w:t xml:space="preserve"> </w:t>
      </w:r>
      <w:proofErr w:type="spellStart"/>
      <w:r w:rsidRPr="0012278C">
        <w:t>dữ</w:t>
      </w:r>
      <w:proofErr w:type="spellEnd"/>
      <w:r w:rsidRPr="0012278C">
        <w:t xml:space="preserve"> </w:t>
      </w:r>
      <w:proofErr w:type="spellStart"/>
      <w:r w:rsidRPr="0012278C">
        <w:t>liệu</w:t>
      </w:r>
      <w:proofErr w:type="spellEnd"/>
      <w:r w:rsidRPr="0012278C">
        <w:t xml:space="preserve"> (</w:t>
      </w:r>
      <w:proofErr w:type="spellStart"/>
      <w:r w:rsidRPr="0012278C">
        <w:t>mysql</w:t>
      </w:r>
      <w:proofErr w:type="spellEnd"/>
      <w:r w:rsidRPr="0012278C">
        <w:t xml:space="preserve">, </w:t>
      </w:r>
      <w:proofErr w:type="spellStart"/>
      <w:r w:rsidRPr="0012278C">
        <w:t>mssql</w:t>
      </w:r>
      <w:proofErr w:type="spellEnd"/>
      <w:r w:rsidRPr="0012278C">
        <w:t xml:space="preserve">… ); </w:t>
      </w:r>
      <w:proofErr w:type="spellStart"/>
      <w:r w:rsidRPr="0012278C">
        <w:t>nó</w:t>
      </w:r>
      <w:proofErr w:type="spellEnd"/>
      <w:r w:rsidRPr="0012278C">
        <w:t xml:space="preserve"> </w:t>
      </w:r>
      <w:proofErr w:type="spellStart"/>
      <w:r w:rsidRPr="0012278C">
        <w:t>sẽ</w:t>
      </w:r>
      <w:proofErr w:type="spellEnd"/>
      <w:r w:rsidRPr="0012278C">
        <w:t xml:space="preserve"> bao </w:t>
      </w:r>
      <w:proofErr w:type="spellStart"/>
      <w:r w:rsidRPr="0012278C">
        <w:t>gồm</w:t>
      </w:r>
      <w:proofErr w:type="spellEnd"/>
      <w:r w:rsidRPr="0012278C">
        <w:t xml:space="preserve"> </w:t>
      </w:r>
      <w:proofErr w:type="spellStart"/>
      <w:r w:rsidRPr="0012278C">
        <w:t>các</w:t>
      </w:r>
      <w:proofErr w:type="spellEnd"/>
      <w:r w:rsidRPr="0012278C">
        <w:t xml:space="preserve"> class/function </w:t>
      </w:r>
      <w:proofErr w:type="spellStart"/>
      <w:r w:rsidRPr="0012278C">
        <w:t>xử</w:t>
      </w:r>
      <w:proofErr w:type="spellEnd"/>
      <w:r w:rsidRPr="0012278C">
        <w:t xml:space="preserve"> </w:t>
      </w:r>
      <w:proofErr w:type="spellStart"/>
      <w:r w:rsidRPr="0012278C">
        <w:t>lý</w:t>
      </w:r>
      <w:proofErr w:type="spellEnd"/>
      <w:r w:rsidRPr="0012278C">
        <w:t xml:space="preserve"> </w:t>
      </w:r>
      <w:proofErr w:type="spellStart"/>
      <w:r w:rsidRPr="0012278C">
        <w:t>nhiều</w:t>
      </w:r>
      <w:proofErr w:type="spellEnd"/>
      <w:r w:rsidRPr="0012278C">
        <w:t xml:space="preserve"> </w:t>
      </w:r>
      <w:proofErr w:type="spellStart"/>
      <w:r w:rsidRPr="0012278C">
        <w:t>nghiệp</w:t>
      </w:r>
      <w:proofErr w:type="spellEnd"/>
      <w:r w:rsidRPr="0012278C">
        <w:t xml:space="preserve"> </w:t>
      </w:r>
      <w:proofErr w:type="spellStart"/>
      <w:r w:rsidRPr="0012278C">
        <w:t>vụ</w:t>
      </w:r>
      <w:proofErr w:type="spellEnd"/>
      <w:r w:rsidRPr="0012278C">
        <w:t xml:space="preserve"> </w:t>
      </w:r>
      <w:proofErr w:type="spellStart"/>
      <w:r w:rsidRPr="0012278C">
        <w:t>như</w:t>
      </w:r>
      <w:proofErr w:type="spellEnd"/>
      <w:r w:rsidRPr="0012278C">
        <w:t xml:space="preserve"> </w:t>
      </w:r>
      <w:proofErr w:type="spellStart"/>
      <w:r w:rsidRPr="0012278C">
        <w:t>kết</w:t>
      </w:r>
      <w:proofErr w:type="spellEnd"/>
      <w:r w:rsidRPr="0012278C">
        <w:t xml:space="preserve"> </w:t>
      </w:r>
      <w:proofErr w:type="spellStart"/>
      <w:r w:rsidRPr="0012278C">
        <w:t>nối</w:t>
      </w:r>
      <w:proofErr w:type="spellEnd"/>
      <w:r w:rsidRPr="0012278C">
        <w:t xml:space="preserve"> database, </w:t>
      </w:r>
      <w:proofErr w:type="spellStart"/>
      <w:r w:rsidRPr="0012278C">
        <w:t>truy</w:t>
      </w:r>
      <w:proofErr w:type="spellEnd"/>
      <w:r w:rsidRPr="0012278C">
        <w:t xml:space="preserve"> </w:t>
      </w:r>
      <w:proofErr w:type="spellStart"/>
      <w:r w:rsidRPr="0012278C">
        <w:t>vấn</w:t>
      </w:r>
      <w:proofErr w:type="spellEnd"/>
      <w:r w:rsidRPr="0012278C">
        <w:t xml:space="preserve"> </w:t>
      </w:r>
      <w:proofErr w:type="spellStart"/>
      <w:r w:rsidRPr="0012278C">
        <w:t>dữ</w:t>
      </w:r>
      <w:proofErr w:type="spellEnd"/>
      <w:r w:rsidRPr="0012278C">
        <w:t xml:space="preserve"> </w:t>
      </w:r>
      <w:proofErr w:type="spellStart"/>
      <w:r w:rsidRPr="0012278C">
        <w:t>liệu</w:t>
      </w:r>
      <w:proofErr w:type="spellEnd"/>
      <w:r w:rsidRPr="0012278C">
        <w:t xml:space="preserve">, </w:t>
      </w:r>
      <w:proofErr w:type="spellStart"/>
      <w:r w:rsidRPr="0012278C">
        <w:t>thêm</w:t>
      </w:r>
      <w:proofErr w:type="spellEnd"/>
      <w:r w:rsidRPr="0012278C">
        <w:t xml:space="preserve"> – </w:t>
      </w:r>
      <w:proofErr w:type="spellStart"/>
      <w:r w:rsidRPr="0012278C">
        <w:t>xóa</w:t>
      </w:r>
      <w:proofErr w:type="spellEnd"/>
      <w:r w:rsidRPr="0012278C">
        <w:t xml:space="preserve"> – </w:t>
      </w:r>
      <w:proofErr w:type="spellStart"/>
      <w:r w:rsidRPr="0012278C">
        <w:t>sửa</w:t>
      </w:r>
      <w:proofErr w:type="spellEnd"/>
      <w:r w:rsidRPr="0012278C">
        <w:t xml:space="preserve"> </w:t>
      </w:r>
      <w:proofErr w:type="spellStart"/>
      <w:r w:rsidRPr="0012278C">
        <w:t>dữ</w:t>
      </w:r>
      <w:proofErr w:type="spellEnd"/>
      <w:r w:rsidRPr="0012278C">
        <w:t xml:space="preserve"> </w:t>
      </w:r>
      <w:proofErr w:type="spellStart"/>
      <w:r w:rsidRPr="0012278C">
        <w:t>liệu</w:t>
      </w:r>
      <w:proofErr w:type="spellEnd"/>
      <w:r w:rsidRPr="0012278C">
        <w:t>…</w:t>
      </w:r>
      <w:r w:rsidR="00704318">
        <w:t xml:space="preserve"> </w:t>
      </w:r>
      <w:proofErr w:type="spellStart"/>
      <w:r w:rsidR="00704318" w:rsidRPr="0012278C">
        <w:t>và</w:t>
      </w:r>
      <w:proofErr w:type="spellEnd"/>
      <w:r w:rsidR="00704318" w:rsidRPr="0012278C">
        <w:t xml:space="preserve"> </w:t>
      </w:r>
      <w:proofErr w:type="spellStart"/>
      <w:r w:rsidR="00704318" w:rsidRPr="0012278C">
        <w:t>gửi</w:t>
      </w:r>
      <w:proofErr w:type="spellEnd"/>
      <w:r w:rsidR="00704318" w:rsidRPr="0012278C">
        <w:t xml:space="preserve"> </w:t>
      </w:r>
      <w:proofErr w:type="spellStart"/>
      <w:r w:rsidR="00704318" w:rsidRPr="0012278C">
        <w:t>trả</w:t>
      </w:r>
      <w:proofErr w:type="spellEnd"/>
      <w:r w:rsidR="00704318" w:rsidRPr="0012278C">
        <w:t xml:space="preserve"> </w:t>
      </w:r>
      <w:proofErr w:type="spellStart"/>
      <w:r w:rsidR="00704318" w:rsidRPr="0012278C">
        <w:t>lại</w:t>
      </w:r>
      <w:proofErr w:type="spellEnd"/>
      <w:r w:rsidR="00704318" w:rsidRPr="0012278C">
        <w:t xml:space="preserve"> </w:t>
      </w:r>
      <w:proofErr w:type="spellStart"/>
      <w:r w:rsidR="00704318" w:rsidRPr="0012278C">
        <w:t>phản</w:t>
      </w:r>
      <w:proofErr w:type="spellEnd"/>
      <w:r w:rsidR="00704318" w:rsidRPr="0012278C">
        <w:t xml:space="preserve"> </w:t>
      </w:r>
      <w:proofErr w:type="spellStart"/>
      <w:r w:rsidR="00704318" w:rsidRPr="0012278C">
        <w:t>hồi</w:t>
      </w:r>
      <w:proofErr w:type="spellEnd"/>
      <w:r w:rsidR="00704318" w:rsidRPr="0012278C">
        <w:t xml:space="preserve"> </w:t>
      </w:r>
      <w:proofErr w:type="spellStart"/>
      <w:r w:rsidR="00704318" w:rsidRPr="0012278C">
        <w:t>dựa</w:t>
      </w:r>
      <w:proofErr w:type="spellEnd"/>
      <w:r w:rsidR="00704318" w:rsidRPr="0012278C">
        <w:t xml:space="preserve"> </w:t>
      </w:r>
      <w:proofErr w:type="spellStart"/>
      <w:r w:rsidR="00704318" w:rsidRPr="0012278C">
        <w:t>trên</w:t>
      </w:r>
      <w:proofErr w:type="spellEnd"/>
      <w:r w:rsidR="00704318" w:rsidRPr="0012278C">
        <w:t xml:space="preserve"> </w:t>
      </w:r>
      <w:proofErr w:type="spellStart"/>
      <w:r w:rsidR="00704318" w:rsidRPr="0012278C">
        <w:t>hướng</w:t>
      </w:r>
      <w:proofErr w:type="spellEnd"/>
      <w:r w:rsidR="00704318" w:rsidRPr="0012278C">
        <w:t xml:space="preserve"> </w:t>
      </w:r>
      <w:proofErr w:type="spellStart"/>
      <w:r w:rsidR="00704318" w:rsidRPr="0012278C">
        <w:t>dẫn</w:t>
      </w:r>
      <w:proofErr w:type="spellEnd"/>
      <w:r w:rsidR="00704318" w:rsidRPr="0012278C">
        <w:t xml:space="preserve"> </w:t>
      </w:r>
      <w:proofErr w:type="spellStart"/>
      <w:r w:rsidR="00704318" w:rsidRPr="0012278C">
        <w:t>của</w:t>
      </w:r>
      <w:proofErr w:type="spellEnd"/>
      <w:r w:rsidR="00704318" w:rsidRPr="0012278C">
        <w:t xml:space="preserve"> “Controller”.</w:t>
      </w:r>
    </w:p>
    <w:p w14:paraId="3012F9EC" w14:textId="22D88028" w:rsidR="0012278C" w:rsidRDefault="0012278C" w:rsidP="0012278C">
      <w:pPr>
        <w:pStyle w:val="u1"/>
      </w:pPr>
      <w:bookmarkStart w:id="4" w:name="_Toc4836793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</w:t>
      </w:r>
      <w:r w:rsidR="00B04AC4">
        <w:t>.</w:t>
      </w:r>
      <w:bookmarkEnd w:id="4"/>
    </w:p>
    <w:p w14:paraId="07B87052" w14:textId="005BB76B" w:rsidR="00704318" w:rsidRDefault="00704318" w:rsidP="00704318">
      <w:r>
        <w:t xml:space="preserve">Model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framework, Model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Active Record.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design pattern.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262E78FE" w14:textId="6C470B4C" w:rsidR="0012278C" w:rsidRDefault="0012278C" w:rsidP="0012278C">
      <w:pPr>
        <w:pStyle w:val="u1"/>
      </w:pPr>
      <w:bookmarkStart w:id="5" w:name="_Toc4836794"/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</w:t>
      </w:r>
      <w:r w:rsidR="00B04AC4">
        <w:t>.</w:t>
      </w:r>
      <w:bookmarkEnd w:id="5"/>
    </w:p>
    <w:p w14:paraId="5B9A1792" w14:textId="77777777" w:rsidR="00171BC9" w:rsidRDefault="00171BC9" w:rsidP="00171BC9">
      <w:r>
        <w:t xml:space="preserve">Model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select, insert, update, delete </w:t>
      </w:r>
      <w:proofErr w:type="spellStart"/>
      <w:r>
        <w:t>các</w:t>
      </w:r>
      <w:proofErr w:type="spellEnd"/>
      <w:r>
        <w:t xml:space="preserve"> record </w:t>
      </w:r>
      <w:proofErr w:type="spellStart"/>
      <w:r>
        <w:t>trong</w:t>
      </w:r>
      <w:proofErr w:type="spellEnd"/>
      <w:r>
        <w:t xml:space="preserve"> database.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model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model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record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14:paraId="4187313A" w14:textId="77777777" w:rsidR="00171BC9" w:rsidRDefault="00171BC9" w:rsidP="00171BC9"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models,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model.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ở view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ra.</w:t>
      </w:r>
    </w:p>
    <w:p w14:paraId="6C7D1D3E" w14:textId="41AC8AB1" w:rsidR="00B04AC4" w:rsidRDefault="00B04AC4" w:rsidP="00B04AC4">
      <w:pPr>
        <w:pStyle w:val="u1"/>
      </w:pPr>
      <w:bookmarkStart w:id="6" w:name="_Toc4836795"/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bookmarkEnd w:id="6"/>
      <w:proofErr w:type="spellEnd"/>
    </w:p>
    <w:bookmarkStart w:id="7" w:name="_MON_1615448242"/>
    <w:bookmarkEnd w:id="7"/>
    <w:p w14:paraId="13518896" w14:textId="25E67EB0" w:rsidR="00704318" w:rsidRPr="00704318" w:rsidRDefault="00171BC9" w:rsidP="00704318">
      <w:r>
        <w:object w:dxaOrig="9360" w:dyaOrig="1638" w14:anchorId="48C94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8pt;height:81.9pt" o:ole="">
            <v:imagedata r:id="rId13" o:title=""/>
          </v:shape>
          <o:OLEObject Type="Embed" ProgID="Word.Document.12" ShapeID="_x0000_i1043" DrawAspect="Content" ObjectID="_1615449582" r:id="rId14">
            <o:FieldCodes>\s</o:FieldCodes>
          </o:OLEObject>
        </w:object>
      </w:r>
    </w:p>
    <w:p w14:paraId="41551F67" w14:textId="35AF1806" w:rsidR="0012278C" w:rsidRDefault="00171BC9" w:rsidP="0012278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920272">
        <w:t xml:space="preserve"> </w:t>
      </w:r>
      <w:proofErr w:type="spellStart"/>
      <w:r w:rsidR="00920272">
        <w:t>thông</w:t>
      </w:r>
      <w:proofErr w:type="spellEnd"/>
      <w:r w:rsidR="00920272">
        <w:t xml:space="preserve"> tin </w:t>
      </w:r>
      <w:proofErr w:type="spellStart"/>
      <w:r w:rsidR="00920272">
        <w:t>của</w:t>
      </w:r>
      <w:proofErr w:type="spellEnd"/>
      <w:r w:rsidR="00920272">
        <w:t xml:space="preserve"> user </w:t>
      </w:r>
      <w:proofErr w:type="spellStart"/>
      <w:r w:rsidR="00920272">
        <w:t>thông</w:t>
      </w:r>
      <w:proofErr w:type="spellEnd"/>
      <w:r w:rsidR="00920272">
        <w:t xml:space="preserve"> qua </w:t>
      </w:r>
      <w:r w:rsidR="00920272" w:rsidRPr="00920272">
        <w:rPr>
          <w:color w:val="3E8799" w:themeColor="accent4" w:themeShade="BF"/>
        </w:rPr>
        <w:t>id</w:t>
      </w:r>
      <w:r w:rsidR="00920272">
        <w:rPr>
          <w:color w:val="3E8799" w:themeColor="accent4" w:themeShade="BF"/>
        </w:rPr>
        <w:t xml:space="preserve"> </w:t>
      </w:r>
      <w:proofErr w:type="spellStart"/>
      <w:r w:rsidR="00920272">
        <w:t>của</w:t>
      </w:r>
      <w:proofErr w:type="spellEnd"/>
      <w:r w:rsidR="00920272">
        <w:t xml:space="preserve"> </w:t>
      </w:r>
      <w:proofErr w:type="spellStart"/>
      <w:r w:rsidR="00920272">
        <w:t>họ</w:t>
      </w:r>
      <w:proofErr w:type="spellEnd"/>
      <w:r w:rsidR="00920272">
        <w:t xml:space="preserve">, </w:t>
      </w:r>
      <w:proofErr w:type="spellStart"/>
      <w:r w:rsidR="00920272">
        <w:t>khi</w:t>
      </w:r>
      <w:proofErr w:type="spellEnd"/>
      <w:r w:rsidR="00920272">
        <w:t xml:space="preserve"> Controller </w:t>
      </w:r>
      <w:proofErr w:type="spellStart"/>
      <w:r w:rsidR="00920272">
        <w:t>gửi</w:t>
      </w:r>
      <w:proofErr w:type="spellEnd"/>
      <w:r w:rsidR="00920272">
        <w:t xml:space="preserve"> </w:t>
      </w:r>
      <w:proofErr w:type="spellStart"/>
      <w:r w:rsidR="00920272">
        <w:t>yêu</w:t>
      </w:r>
      <w:proofErr w:type="spellEnd"/>
      <w:r w:rsidR="00920272">
        <w:t xml:space="preserve"> </w:t>
      </w:r>
      <w:proofErr w:type="spellStart"/>
      <w:r w:rsidR="00920272">
        <w:t>cầu</w:t>
      </w:r>
      <w:proofErr w:type="spellEnd"/>
      <w:r w:rsidR="00920272">
        <w:t xml:space="preserve"> </w:t>
      </w:r>
      <w:proofErr w:type="spellStart"/>
      <w:r w:rsidR="00920272">
        <w:t>đến</w:t>
      </w:r>
      <w:proofErr w:type="spellEnd"/>
      <w:r w:rsidR="00920272">
        <w:t xml:space="preserve"> Model</w:t>
      </w:r>
      <w:r w:rsidR="00BB5A48">
        <w:t xml:space="preserve">, function </w:t>
      </w:r>
      <w:proofErr w:type="spellStart"/>
      <w:r w:rsidR="00BB5A48">
        <w:t>sẽ</w:t>
      </w:r>
      <w:proofErr w:type="spellEnd"/>
      <w:r w:rsidR="00BB5A48">
        <w:t xml:space="preserve"> </w:t>
      </w:r>
      <w:proofErr w:type="spellStart"/>
      <w:r w:rsidR="00BB5A48">
        <w:t>được</w:t>
      </w:r>
      <w:proofErr w:type="spellEnd"/>
      <w:r w:rsidR="00BB5A48">
        <w:t xml:space="preserve"> </w:t>
      </w:r>
      <w:proofErr w:type="spellStart"/>
      <w:r w:rsidR="00BB5A48">
        <w:t>thực</w:t>
      </w:r>
      <w:proofErr w:type="spellEnd"/>
      <w:r w:rsidR="00BB5A48">
        <w:t xml:space="preserve"> </w:t>
      </w:r>
      <w:proofErr w:type="spellStart"/>
      <w:r w:rsidR="00BB5A48">
        <w:t>thi</w:t>
      </w:r>
      <w:proofErr w:type="spellEnd"/>
      <w:r w:rsidR="00BB5A48">
        <w:t xml:space="preserve"> </w:t>
      </w:r>
      <w:proofErr w:type="spellStart"/>
      <w:r w:rsidR="00BB5A48">
        <w:t>và</w:t>
      </w:r>
      <w:proofErr w:type="spellEnd"/>
      <w:r w:rsidR="00BB5A48">
        <w:t xml:space="preserve"> </w:t>
      </w:r>
      <w:proofErr w:type="spellStart"/>
      <w:r w:rsidR="00BB5A48">
        <w:t>gửi</w:t>
      </w:r>
      <w:proofErr w:type="spellEnd"/>
      <w:r w:rsidR="00BB5A48">
        <w:t xml:space="preserve"> </w:t>
      </w:r>
      <w:proofErr w:type="spellStart"/>
      <w:r w:rsidR="00BB5A48">
        <w:t>dữ</w:t>
      </w:r>
      <w:proofErr w:type="spellEnd"/>
      <w:r w:rsidR="00BB5A48">
        <w:t xml:space="preserve"> </w:t>
      </w:r>
      <w:proofErr w:type="spellStart"/>
      <w:r w:rsidR="00BB5A48">
        <w:t>liệu</w:t>
      </w:r>
      <w:proofErr w:type="spellEnd"/>
      <w:r w:rsidR="00BB5A48">
        <w:t xml:space="preserve"> </w:t>
      </w:r>
      <w:proofErr w:type="spellStart"/>
      <w:r w:rsidR="00BB5A48">
        <w:t>về</w:t>
      </w:r>
      <w:proofErr w:type="spellEnd"/>
      <w:r w:rsidR="00BB5A48">
        <w:t xml:space="preserve"> </w:t>
      </w:r>
      <w:proofErr w:type="spellStart"/>
      <w:r w:rsidR="00BB5A48">
        <w:t>lại</w:t>
      </w:r>
      <w:proofErr w:type="spellEnd"/>
      <w:r w:rsidR="00BB5A48">
        <w:t xml:space="preserve"> Controller</w:t>
      </w:r>
      <w:r w:rsidR="00920272">
        <w:t>.</w:t>
      </w:r>
    </w:p>
    <w:p w14:paraId="6A2E05B1" w14:textId="029D49B8" w:rsidR="0012278C" w:rsidRDefault="0012278C" w:rsidP="0012278C"/>
    <w:p w14:paraId="6721D954" w14:textId="189B6248" w:rsidR="0012278C" w:rsidRDefault="0012278C" w:rsidP="0012278C"/>
    <w:p w14:paraId="1C162AD1" w14:textId="1975526B" w:rsidR="0012278C" w:rsidRDefault="0012278C" w:rsidP="0012278C"/>
    <w:sectPr w:rsidR="0012278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4F5A2" w14:textId="77777777" w:rsidR="00FE3BB0" w:rsidRDefault="00FE3BB0">
      <w:pPr>
        <w:spacing w:after="0" w:line="240" w:lineRule="auto"/>
      </w:pPr>
      <w:r>
        <w:separator/>
      </w:r>
    </w:p>
  </w:endnote>
  <w:endnote w:type="continuationSeparator" w:id="0">
    <w:p w14:paraId="3FD87E6B" w14:textId="77777777" w:rsidR="00FE3BB0" w:rsidRDefault="00FE3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7AD7" w14:textId="6656B60F" w:rsidR="00BB5A48" w:rsidRPr="00BB5A48" w:rsidRDefault="00BB5A48">
    <w:pPr>
      <w:pStyle w:val="Chntrang"/>
      <w:rPr>
        <w:color w:val="0070C0"/>
      </w:rPr>
    </w:pPr>
    <w:sdt>
      <w:sdtPr>
        <w:rPr>
          <w:color w:val="0070C0"/>
        </w:rPr>
        <w:alias w:val="Tiêu đề"/>
        <w:tag w:val=""/>
        <w:id w:val="280004402"/>
        <w:placeholder>
          <w:docPart w:val="269CBF63D5C04DC8A2FD8A6CE7C4BC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B5A48">
          <w:rPr>
            <w:color w:val="0070C0"/>
          </w:rPr>
          <w:t>Web bán hàng online</w:t>
        </w:r>
      </w:sdtContent>
    </w:sdt>
    <w:r w:rsidRPr="00BB5A48">
      <w:rPr>
        <w:color w:val="0070C0"/>
      </w:rPr>
      <w:t xml:space="preserve"> - </w:t>
    </w:r>
    <w:sdt>
      <w:sdtPr>
        <w:rPr>
          <w:color w:val="0070C0"/>
        </w:rPr>
        <w:alias w:val="Ngày"/>
        <w:tag w:val=""/>
        <w:id w:val="-1976370188"/>
        <w:placeholder>
          <w:docPart w:val="A1109CABDB994659B309A597780EF61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3-16T00:00:00Z">
          <w:dateFormat w:val="MMMM yyyy"/>
          <w:lid w:val="vi-VN"/>
          <w:storeMappedDataAs w:val="dateTime"/>
          <w:calendar w:val="gregorian"/>
        </w:date>
      </w:sdtPr>
      <w:sdtContent>
        <w:r w:rsidRPr="00BB5A48">
          <w:rPr>
            <w:color w:val="0070C0"/>
            <w:lang w:val="vi-VN"/>
          </w:rPr>
          <w:t>Tháng Ba 2019</w:t>
        </w:r>
      </w:sdtContent>
    </w:sdt>
    <w:r w:rsidRPr="00BB5A48">
      <w:rPr>
        <w:color w:val="0070C0"/>
      </w:rPr>
      <w:ptab w:relativeTo="margin" w:alignment="right" w:leader="none"/>
    </w:r>
    <w:r w:rsidRPr="00BB5A48">
      <w:rPr>
        <w:color w:val="0070C0"/>
      </w:rPr>
      <w:t xml:space="preserve">Trang </w:t>
    </w:r>
    <w:r w:rsidRPr="00BB5A48">
      <w:rPr>
        <w:color w:val="0070C0"/>
      </w:rPr>
      <w:fldChar w:fldCharType="begin"/>
    </w:r>
    <w:r w:rsidRPr="00BB5A48">
      <w:rPr>
        <w:color w:val="0070C0"/>
      </w:rPr>
      <w:instrText>PAGE   \* MERGEFORMAT</w:instrText>
    </w:r>
    <w:r w:rsidRPr="00BB5A48">
      <w:rPr>
        <w:color w:val="0070C0"/>
      </w:rPr>
      <w:fldChar w:fldCharType="separate"/>
    </w:r>
    <w:r w:rsidRPr="00BB5A48">
      <w:rPr>
        <w:color w:val="0070C0"/>
      </w:rPr>
      <w:t>2</w:t>
    </w:r>
    <w:r w:rsidRPr="00BB5A48">
      <w:rPr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B8A3E" w14:textId="77777777" w:rsidR="00FE3BB0" w:rsidRDefault="00FE3BB0">
      <w:pPr>
        <w:spacing w:after="0" w:line="240" w:lineRule="auto"/>
      </w:pPr>
      <w:r>
        <w:separator/>
      </w:r>
    </w:p>
  </w:footnote>
  <w:footnote w:type="continuationSeparator" w:id="0">
    <w:p w14:paraId="780F611D" w14:textId="77777777" w:rsidR="00FE3BB0" w:rsidRDefault="00FE3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5D5C"/>
    <w:multiLevelType w:val="hybridMultilevel"/>
    <w:tmpl w:val="2C4A92B6"/>
    <w:lvl w:ilvl="0" w:tplc="F1BC60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E6D65138"/>
    <w:lvl w:ilvl="0" w:tplc="5DBEA856">
      <w:start w:val="1"/>
      <w:numFmt w:val="upperRoman"/>
      <w:pStyle w:val="Muclu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40BE8"/>
    <w:multiLevelType w:val="hybridMultilevel"/>
    <w:tmpl w:val="DF9A9F74"/>
    <w:lvl w:ilvl="0" w:tplc="AB904A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15"/>
    <w:rsid w:val="00017F3C"/>
    <w:rsid w:val="0002032A"/>
    <w:rsid w:val="00067F7A"/>
    <w:rsid w:val="000748D1"/>
    <w:rsid w:val="000C375D"/>
    <w:rsid w:val="0011642F"/>
    <w:rsid w:val="0012278C"/>
    <w:rsid w:val="00127B14"/>
    <w:rsid w:val="00146CB9"/>
    <w:rsid w:val="00171BC9"/>
    <w:rsid w:val="00194976"/>
    <w:rsid w:val="00194B25"/>
    <w:rsid w:val="001E1824"/>
    <w:rsid w:val="00216EBF"/>
    <w:rsid w:val="00234C90"/>
    <w:rsid w:val="00243B9D"/>
    <w:rsid w:val="002531E0"/>
    <w:rsid w:val="00274EB5"/>
    <w:rsid w:val="0027544F"/>
    <w:rsid w:val="00295B15"/>
    <w:rsid w:val="002A1369"/>
    <w:rsid w:val="002C478D"/>
    <w:rsid w:val="002E5555"/>
    <w:rsid w:val="003170C0"/>
    <w:rsid w:val="00332932"/>
    <w:rsid w:val="00395F4D"/>
    <w:rsid w:val="003E6708"/>
    <w:rsid w:val="003F137B"/>
    <w:rsid w:val="003F700F"/>
    <w:rsid w:val="00445BD3"/>
    <w:rsid w:val="00493F25"/>
    <w:rsid w:val="004A0500"/>
    <w:rsid w:val="004B3D4F"/>
    <w:rsid w:val="004C22F1"/>
    <w:rsid w:val="005152AA"/>
    <w:rsid w:val="00522001"/>
    <w:rsid w:val="00525E30"/>
    <w:rsid w:val="00560173"/>
    <w:rsid w:val="005712E6"/>
    <w:rsid w:val="005D5A9D"/>
    <w:rsid w:val="00650E8C"/>
    <w:rsid w:val="006550A2"/>
    <w:rsid w:val="00666D45"/>
    <w:rsid w:val="006C7F43"/>
    <w:rsid w:val="00704318"/>
    <w:rsid w:val="00704B48"/>
    <w:rsid w:val="00713B74"/>
    <w:rsid w:val="007306EF"/>
    <w:rsid w:val="007574BE"/>
    <w:rsid w:val="00821A35"/>
    <w:rsid w:val="00851627"/>
    <w:rsid w:val="008777FB"/>
    <w:rsid w:val="00881319"/>
    <w:rsid w:val="008A1606"/>
    <w:rsid w:val="008C54DE"/>
    <w:rsid w:val="008D6D1D"/>
    <w:rsid w:val="00920272"/>
    <w:rsid w:val="00932D4A"/>
    <w:rsid w:val="0094735E"/>
    <w:rsid w:val="009618B0"/>
    <w:rsid w:val="009620BD"/>
    <w:rsid w:val="009917A6"/>
    <w:rsid w:val="009C4488"/>
    <w:rsid w:val="009D63D6"/>
    <w:rsid w:val="00A5768F"/>
    <w:rsid w:val="00A5790C"/>
    <w:rsid w:val="00A62B62"/>
    <w:rsid w:val="00A95179"/>
    <w:rsid w:val="00AB28D7"/>
    <w:rsid w:val="00AD090B"/>
    <w:rsid w:val="00B04305"/>
    <w:rsid w:val="00B04AC4"/>
    <w:rsid w:val="00B318C3"/>
    <w:rsid w:val="00B4382A"/>
    <w:rsid w:val="00B5197A"/>
    <w:rsid w:val="00B834C1"/>
    <w:rsid w:val="00BB5A48"/>
    <w:rsid w:val="00BF3113"/>
    <w:rsid w:val="00C1029F"/>
    <w:rsid w:val="00C156FA"/>
    <w:rsid w:val="00C85E32"/>
    <w:rsid w:val="00CF2A53"/>
    <w:rsid w:val="00DE049D"/>
    <w:rsid w:val="00E36166"/>
    <w:rsid w:val="00E4458A"/>
    <w:rsid w:val="00E502F7"/>
    <w:rsid w:val="00E77B93"/>
    <w:rsid w:val="00E822EF"/>
    <w:rsid w:val="00EB75B9"/>
    <w:rsid w:val="00EB7ED5"/>
    <w:rsid w:val="00F013B3"/>
    <w:rsid w:val="00F8097D"/>
    <w:rsid w:val="00F8482A"/>
    <w:rsid w:val="00FA54F8"/>
    <w:rsid w:val="00FB0F2C"/>
    <w:rsid w:val="00FE3BB0"/>
    <w:rsid w:val="00F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F5153"/>
  <w15:chartTrackingRefBased/>
  <w15:docId w15:val="{885BD2D2-8E86-4262-952C-6C7F6BE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C54DE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8C54DE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eastAsiaTheme="majorEastAsia" w:cstheme="majorBidi"/>
      <w:color w:val="0070C0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C54DE"/>
    <w:pPr>
      <w:keepNext/>
      <w:keepLines/>
      <w:spacing w:before="120" w:after="120" w:line="240" w:lineRule="auto"/>
      <w:outlineLvl w:val="1"/>
    </w:pPr>
    <w:rPr>
      <w:b/>
      <w:bCs/>
      <w:color w:val="01D3EF"/>
      <w:sz w:val="3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61F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DF1010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Logo">
    <w:name w:val="Logo"/>
    <w:basedOn w:val="Binhthng"/>
    <w:uiPriority w:val="99"/>
    <w:unhideWhenUsed/>
    <w:pPr>
      <w:spacing w:before="600"/>
    </w:p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Tiu">
    <w:name w:val="Title"/>
    <w:basedOn w:val="Binhthng"/>
    <w:next w:val="Binhthng"/>
    <w:link w:val="TiuChar"/>
    <w:uiPriority w:val="10"/>
    <w:qFormat/>
    <w:rsid w:val="00FF61FA"/>
    <w:pPr>
      <w:spacing w:after="600" w:line="240" w:lineRule="auto"/>
      <w:contextualSpacing/>
    </w:pPr>
    <w:rPr>
      <w:rFonts w:eastAsiaTheme="majorEastAsia" w:cstheme="majorBidi"/>
      <w:color w:val="F24F4F" w:themeColor="accent1"/>
      <w:kern w:val="28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FF61FA"/>
    <w:rPr>
      <w:rFonts w:ascii="Times New Roman" w:eastAsiaTheme="majorEastAsia" w:hAnsi="Times New Roman" w:cstheme="majorBidi"/>
      <w:color w:val="F24F4F" w:themeColor="accent1"/>
      <w:kern w:val="28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TiuphuChar">
    <w:name w:val="Tiêu đề phụ Char"/>
    <w:basedOn w:val="Phngmcinhcuaoanvn"/>
    <w:link w:val="Tiuphu"/>
    <w:uiPriority w:val="11"/>
    <w:rPr>
      <w:sz w:val="32"/>
      <w:szCs w:val="32"/>
    </w:rPr>
  </w:style>
  <w:style w:type="paragraph" w:styleId="KhngDncch">
    <w:name w:val="No Spacing"/>
    <w:uiPriority w:val="1"/>
    <w:qFormat/>
    <w:rsid w:val="00FF61FA"/>
    <w:pPr>
      <w:spacing w:after="0" w:line="240" w:lineRule="auto"/>
    </w:pPr>
    <w:rPr>
      <w:rFonts w:ascii="Times New Roman" w:hAnsi="Times New Roman"/>
    </w:r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ngtinlinh">
    <w:name w:val="Thông tin liên hệ"/>
    <w:basedOn w:val="KhngDncch"/>
    <w:qFormat/>
    <w:rPr>
      <w:color w:val="FFFFFF" w:themeColor="background1"/>
      <w:sz w:val="22"/>
      <w:szCs w:val="22"/>
    </w:rPr>
  </w:style>
  <w:style w:type="paragraph" w:customStyle="1" w:styleId="KhoangtrngcuaBang1">
    <w:name w:val="Khoảng trắng của Bảng 1"/>
    <w:basedOn w:val="KhngDncch"/>
    <w:uiPriority w:val="99"/>
    <w:pPr>
      <w:spacing w:line="14" w:lineRule="exact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unhideWhenUsed/>
    <w:qFormat/>
    <w:rsid w:val="00FF61FA"/>
    <w:pPr>
      <w:spacing w:after="0" w:line="240" w:lineRule="auto"/>
    </w:pPr>
    <w:rPr>
      <w:rFonts w:eastAsiaTheme="majorEastAsia" w:cstheme="majorBidi"/>
      <w:caps/>
      <w:color w:val="F24F4F" w:themeColor="accent1"/>
      <w:sz w:val="16"/>
      <w:szCs w:val="16"/>
    </w:rPr>
  </w:style>
  <w:style w:type="character" w:customStyle="1" w:styleId="ChntrangChar">
    <w:name w:val="Chân trang Char"/>
    <w:basedOn w:val="Phngmcinhcuaoanvn"/>
    <w:link w:val="Chntrang"/>
    <w:uiPriority w:val="99"/>
    <w:rsid w:val="00FF61FA"/>
    <w:rPr>
      <w:rFonts w:ascii="Times New Roman" w:eastAsiaTheme="majorEastAsia" w:hAnsi="Times New Roman" w:cstheme="majorBidi"/>
      <w:caps/>
      <w:color w:val="F24F4F" w:themeColor="accent1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C54DE"/>
    <w:rPr>
      <w:rFonts w:ascii="Times New Roman" w:eastAsiaTheme="majorEastAsia" w:hAnsi="Times New Roman" w:cstheme="majorBidi"/>
      <w:color w:val="0070C0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rsid w:val="008C54DE"/>
    <w:rPr>
      <w:rFonts w:ascii="Times New Roman" w:hAnsi="Times New Roman"/>
      <w:b/>
      <w:bCs/>
      <w:color w:val="01D3EF"/>
      <w:sz w:val="30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Mucluc1">
    <w:name w:val="toc 1"/>
    <w:basedOn w:val="Binhthng"/>
    <w:next w:val="Binhthng"/>
    <w:autoRedefine/>
    <w:uiPriority w:val="39"/>
    <w:unhideWhenUsed/>
    <w:rsid w:val="00522001"/>
    <w:pPr>
      <w:numPr>
        <w:numId w:val="1"/>
      </w:numPr>
      <w:tabs>
        <w:tab w:val="right" w:leader="dot" w:pos="9350"/>
      </w:tabs>
      <w:spacing w:after="0" w:line="240" w:lineRule="auto"/>
      <w:ind w:right="3240"/>
    </w:pPr>
    <w:rPr>
      <w:b/>
      <w:bCs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Siuktni">
    <w:name w:val="Hyperlink"/>
    <w:basedOn w:val="Phngmcinhcuaoanvn"/>
    <w:uiPriority w:val="99"/>
    <w:unhideWhenUsed/>
    <w:rPr>
      <w:color w:val="4C483D" w:themeColor="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rPr>
      <w:b/>
      <w:bCs/>
      <w:i/>
      <w:iCs/>
      <w:sz w:val="24"/>
      <w:szCs w:val="24"/>
    </w:rPr>
  </w:style>
  <w:style w:type="paragraph" w:customStyle="1" w:styleId="ThuctinhLogo">
    <w:name w:val="Thuộc tính Logo"/>
    <w:basedOn w:val="Binhthng"/>
    <w:uiPriority w:val="99"/>
    <w:unhideWhenUsed/>
    <w:pPr>
      <w:spacing w:before="720" w:line="240" w:lineRule="auto"/>
      <w:ind w:left="720"/>
    </w:pPr>
  </w:style>
  <w:style w:type="paragraph" w:customStyle="1" w:styleId="ThuctinhChntrang">
    <w:name w:val="Thuộc tính Chân trang"/>
    <w:basedOn w:val="Binhthng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BangThngthng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VnbanMeo1">
    <w:name w:val="Văn bản Mẹo 1"/>
    <w:basedOn w:val="Binhthng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Biutng">
    <w:name w:val="Biểu tượng"/>
    <w:basedOn w:val="Binhthng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u4Char">
    <w:name w:val="Đầu đề 4 Char"/>
    <w:basedOn w:val="Phngmcinhcuaoanvn"/>
    <w:link w:val="u4"/>
    <w:uiPriority w:val="9"/>
    <w:semiHidden/>
    <w:rsid w:val="00FF61FA"/>
    <w:rPr>
      <w:rFonts w:ascii="Times New Roman" w:eastAsiaTheme="majorEastAsia" w:hAnsi="Times New Roman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BangThngthng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pPr>
      <w:spacing w:after="100"/>
      <w:ind w:left="720" w:right="32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pPr>
      <w:spacing w:after="100"/>
      <w:ind w:left="720" w:right="3240"/>
    </w:pPr>
  </w:style>
  <w:style w:type="paragraph" w:customStyle="1" w:styleId="VnbanMeo">
    <w:name w:val="Văn bản Mẹo"/>
    <w:basedOn w:val="Binhthng"/>
    <w:uiPriority w:val="99"/>
    <w:rsid w:val="00AB28D7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  <w:lang w:eastAsia="en-US"/>
    </w:rPr>
  </w:style>
  <w:style w:type="table" w:customStyle="1" w:styleId="BangTaichinh">
    <w:name w:val="Bảng Tài chính"/>
    <w:basedOn w:val="BangThngthng"/>
    <w:uiPriority w:val="99"/>
    <w:rsid w:val="00AB28D7"/>
    <w:pPr>
      <w:spacing w:before="60" w:after="60" w:line="240" w:lineRule="auto"/>
    </w:pPr>
    <w:rPr>
      <w:lang w:eastAsia="en-US"/>
    </w:r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F24F4F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character" w:customStyle="1" w:styleId="Kytmuc3">
    <w:name w:val="Ký tự đề mục 3"/>
    <w:basedOn w:val="Phngmcinhcuaoanvn"/>
    <w:link w:val="muc3"/>
    <w:uiPriority w:val="9"/>
    <w:locked/>
    <w:rsid w:val="00AB28D7"/>
    <w:rPr>
      <w:b/>
      <w:bCs/>
      <w:i/>
      <w:iCs/>
      <w:sz w:val="24"/>
      <w:szCs w:val="24"/>
    </w:rPr>
  </w:style>
  <w:style w:type="paragraph" w:customStyle="1" w:styleId="muc3">
    <w:name w:val="đề mục 3"/>
    <w:basedOn w:val="Binhthng"/>
    <w:next w:val="Binhthng"/>
    <w:link w:val="Kytmuc3"/>
    <w:uiPriority w:val="9"/>
    <w:qFormat/>
    <w:rsid w:val="00AB28D7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character" w:customStyle="1" w:styleId="Kytmuc2">
    <w:name w:val="Ký tự đề mục 2"/>
    <w:basedOn w:val="Phngmcinhcuaoanvn"/>
    <w:link w:val="muc2"/>
    <w:uiPriority w:val="9"/>
    <w:locked/>
    <w:rsid w:val="001E1824"/>
    <w:rPr>
      <w:b/>
      <w:bCs/>
      <w:sz w:val="26"/>
      <w:szCs w:val="26"/>
    </w:rPr>
  </w:style>
  <w:style w:type="paragraph" w:customStyle="1" w:styleId="muc2">
    <w:name w:val="đề mục 2"/>
    <w:basedOn w:val="Binhthng"/>
    <w:next w:val="Binhthng"/>
    <w:link w:val="Kytmuc2"/>
    <w:uiPriority w:val="9"/>
    <w:qFormat/>
    <w:rsid w:val="001E1824"/>
    <w:pPr>
      <w:keepNext/>
      <w:keepLines/>
      <w:spacing w:before="120" w:after="120" w:line="240" w:lineRule="auto"/>
      <w:outlineLvl w:val="1"/>
    </w:pPr>
    <w:rPr>
      <w:b/>
      <w:bCs/>
      <w:szCs w:val="26"/>
    </w:rPr>
  </w:style>
  <w:style w:type="paragraph" w:customStyle="1" w:styleId="ThngtinLinh0">
    <w:name w:val="Thông tin Liên hệ"/>
    <w:basedOn w:val="Binhthng"/>
    <w:qFormat/>
    <w:rsid w:val="0011642F"/>
    <w:pPr>
      <w:spacing w:after="0" w:line="240" w:lineRule="auto"/>
    </w:pPr>
    <w:rPr>
      <w:rFonts w:eastAsiaTheme="minorHAnsi"/>
      <w:color w:val="FFFFFF" w:themeColor="background1"/>
      <w:sz w:val="22"/>
      <w:lang w:val="vi-VN" w:eastAsia="vi-VN"/>
    </w:rPr>
  </w:style>
  <w:style w:type="paragraph" w:customStyle="1" w:styleId="KhoangtrngcuaBang">
    <w:name w:val="Khoảng trắng của Bảng"/>
    <w:basedOn w:val="Binhthng"/>
    <w:uiPriority w:val="99"/>
    <w:rsid w:val="0011642F"/>
    <w:pPr>
      <w:spacing w:after="0" w:line="14" w:lineRule="exact"/>
    </w:pPr>
    <w:rPr>
      <w:rFonts w:eastAsiaTheme="minorHAnsi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3F700F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unhideWhenUsed/>
    <w:qFormat/>
    <w:rsid w:val="00FA54F8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704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04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Word_Document.doc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%20ANH\AppData\Roaming\Microsoft\Templates\K&#234;&#769;%20hoa&#803;ch%20kinh%20doanh%20(Thi&#234;&#769;t%20k&#234;&#769;%20ma&#768;u%20&#273;o&#7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64ACB5597A45AA9FDFECA0237580B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F7D789E-7B2C-4730-9275-39D1EDCAB274}"/>
      </w:docPartPr>
      <w:docPartBody>
        <w:p w:rsidR="00A33554" w:rsidRDefault="00DC1046">
          <w:pPr>
            <w:pStyle w:val="4064ACB5597A45AA9FDFECA0237580B6"/>
          </w:pPr>
          <w:r w:rsidRPr="00916956">
            <w:rPr>
              <w:rFonts w:cs="Times New Roman"/>
            </w:rPr>
            <w:t>[Tiêu đề Kế hoạch Kinh doanh]</w:t>
          </w:r>
        </w:p>
      </w:docPartBody>
    </w:docPart>
    <w:docPart>
      <w:docPartPr>
        <w:name w:val="821D1E9584404CE284EED2AE4AAA883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DC641A0-E65E-477D-8C20-6A43353300BF}"/>
      </w:docPartPr>
      <w:docPartBody>
        <w:p w:rsidR="00A33554" w:rsidRDefault="00DC1046">
          <w:pPr>
            <w:pStyle w:val="821D1E9584404CE284EED2AE4AAA8835"/>
          </w:pPr>
          <w:r w:rsidRPr="00916956">
            <w:rPr>
              <w:rFonts w:cs="Times New Roman"/>
            </w:rPr>
            <w:t>[Tiêu đề phụ Kế hoạch Kinh doanh]</w:t>
          </w:r>
        </w:p>
      </w:docPartBody>
    </w:docPart>
    <w:docPart>
      <w:docPartPr>
        <w:name w:val="269CBF63D5C04DC8A2FD8A6CE7C4BC6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17ECE45-73B8-4F5A-B991-F1A1454C985E}"/>
      </w:docPartPr>
      <w:docPartBody>
        <w:p w:rsidR="00000000" w:rsidRDefault="00D83C37" w:rsidP="00D83C37">
          <w:pPr>
            <w:pStyle w:val="269CBF63D5C04DC8A2FD8A6CE7C4BC60"/>
          </w:pPr>
          <w:r>
            <w:t>[Tiêu đề Kế hoạch Kinh doanh]</w:t>
          </w:r>
        </w:p>
      </w:docPartBody>
    </w:docPart>
    <w:docPart>
      <w:docPartPr>
        <w:name w:val="A1109CABDB994659B309A597780EF61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87B993F-E143-4FFE-BDA3-4C9ACB48BD68}"/>
      </w:docPartPr>
      <w:docPartBody>
        <w:p w:rsidR="00000000" w:rsidRDefault="00D83C37" w:rsidP="00D83C37">
          <w:pPr>
            <w:pStyle w:val="A1109CABDB994659B309A597780EF61B"/>
          </w:pPr>
          <w:r>
            <w:t>[Chọn Ngày]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46"/>
    <w:rsid w:val="0003245E"/>
    <w:rsid w:val="0022511A"/>
    <w:rsid w:val="007E231D"/>
    <w:rsid w:val="009E7DB8"/>
    <w:rsid w:val="00A33554"/>
    <w:rsid w:val="00B84F2B"/>
    <w:rsid w:val="00D83C37"/>
    <w:rsid w:val="00DC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customStyle="1" w:styleId="46B4C5CF398D408B9DCCFF2F0EC36F78">
    <w:name w:val="46B4C5CF398D408B9DCCFF2F0EC36F78"/>
  </w:style>
  <w:style w:type="paragraph" w:customStyle="1" w:styleId="193B1C74C36D4F5FA0E2B8750BB0B396">
    <w:name w:val="193B1C74C36D4F5FA0E2B8750BB0B396"/>
  </w:style>
  <w:style w:type="paragraph" w:customStyle="1" w:styleId="9883745FC2A4453B85DDEB0BAD5CF0A6">
    <w:name w:val="9883745FC2A4453B85DDEB0BAD5CF0A6"/>
  </w:style>
  <w:style w:type="paragraph" w:customStyle="1" w:styleId="DE94DC4490784829B55C0FF44089EA6B">
    <w:name w:val="DE94DC4490784829B55C0FF44089EA6B"/>
  </w:style>
  <w:style w:type="paragraph" w:customStyle="1" w:styleId="3F5198DC118E4D989DE8BFC22D4657D7">
    <w:name w:val="3F5198DC118E4D989DE8BFC22D4657D7"/>
  </w:style>
  <w:style w:type="paragraph" w:customStyle="1" w:styleId="4064ACB5597A45AA9FDFECA0237580B6">
    <w:name w:val="4064ACB5597A45AA9FDFECA0237580B6"/>
  </w:style>
  <w:style w:type="paragraph" w:customStyle="1" w:styleId="821D1E9584404CE284EED2AE4AAA8835">
    <w:name w:val="821D1E9584404CE284EED2AE4AAA8835"/>
  </w:style>
  <w:style w:type="paragraph" w:customStyle="1" w:styleId="20DFB1F003ED40EF9C9AE78D2833FC32">
    <w:name w:val="20DFB1F003ED40EF9C9AE78D2833FC32"/>
  </w:style>
  <w:style w:type="paragraph" w:customStyle="1" w:styleId="E217CB4C9D294B06B16AB0AD53B12621">
    <w:name w:val="E217CB4C9D294B06B16AB0AD53B12621"/>
  </w:style>
  <w:style w:type="paragraph" w:customStyle="1" w:styleId="269CBF63D5C04DC8A2FD8A6CE7C4BC60">
    <w:name w:val="269CBF63D5C04DC8A2FD8A6CE7C4BC60"/>
    <w:rsid w:val="00D83C37"/>
  </w:style>
  <w:style w:type="paragraph" w:customStyle="1" w:styleId="A1109CABDB994659B309A597780EF61B">
    <w:name w:val="A1109CABDB994659B309A597780EF61B"/>
    <w:rsid w:val="00D83C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2019-03-16T00:00:00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B0B76E-845A-4B59-AE31-CD692AEE1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9C940-D6B3-4B98-A8DF-E10AC501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Kế hoạch kinh doanh (Thiết kế màu đỏ).dotx</Template>
  <TotalTime>42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Web bán hàng online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bán hàng online</dc:title>
  <dc:subject>Nhóm 32 – Thực tập công nghệ phần mềm – CO3055</dc:subject>
  <dc:creator>大鯨</dc:creator>
  <cp:keywords/>
  <dc:description/>
  <cp:lastModifiedBy>雨 時</cp:lastModifiedBy>
  <cp:revision>3</cp:revision>
  <cp:lastPrinted>2019-03-16T15:51:00Z</cp:lastPrinted>
  <dcterms:created xsi:type="dcterms:W3CDTF">2019-03-30T03:27:00Z</dcterms:created>
  <dcterms:modified xsi:type="dcterms:W3CDTF">2019-03-30T04:13:00Z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